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FAD" w14:textId="77777777" w:rsidR="00032A93" w:rsidRPr="005C48A8" w:rsidRDefault="00032A93">
      <w:pPr>
        <w:pStyle w:val="5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t>Project Document</w:t>
      </w:r>
    </w:p>
    <w:p w14:paraId="00CAC7A1" w14:textId="393F7B12" w:rsidR="00032A93" w:rsidRPr="005C48A8" w:rsidRDefault="00545430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FD0D4B" wp14:editId="4776F270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47656666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73BBB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" strokecolor="#ddd">
                <w10:wrap anchory="page"/>
              </v:line>
            </w:pict>
          </mc:Fallback>
        </mc:AlternateContent>
      </w:r>
    </w:p>
    <w:p w14:paraId="7E590E8D" w14:textId="77777777" w:rsidR="00032A93" w:rsidRPr="005C48A8" w:rsidRDefault="00032A93" w:rsidP="00EC64CD">
      <w:pPr>
        <w:pStyle w:val="a9"/>
        <w:spacing w:afterLines="0" w:after="240"/>
        <w:rPr>
          <w:rFonts w:ascii="바탕체" w:eastAsia="바탕체" w:hAnsi="바탕체"/>
        </w:rPr>
      </w:pPr>
      <w:proofErr w:type="spellStart"/>
      <w:r w:rsidRPr="005C48A8">
        <w:rPr>
          <w:rFonts w:ascii="바탕체" w:eastAsia="바탕체" w:hAnsi="바탕체" w:hint="eastAsia"/>
        </w:rPr>
        <w:t>Use</w:t>
      </w:r>
      <w:r w:rsidR="002F39C6" w:rsidRPr="005C48A8">
        <w:rPr>
          <w:rFonts w:ascii="바탕체" w:eastAsia="바탕체" w:hAnsi="바탕체" w:hint="eastAsia"/>
        </w:rPr>
        <w:t>c</w:t>
      </w:r>
      <w:r w:rsidRPr="005C48A8">
        <w:rPr>
          <w:rFonts w:ascii="바탕체" w:eastAsia="바탕체" w:hAnsi="바탕체" w:hint="eastAsia"/>
        </w:rPr>
        <w:t>ase</w:t>
      </w:r>
      <w:proofErr w:type="spellEnd"/>
      <w:r w:rsidRPr="005C48A8">
        <w:rPr>
          <w:rFonts w:ascii="바탕체" w:eastAsia="바탕체" w:hAnsi="바탕체" w:hint="eastAsia"/>
        </w:rPr>
        <w:t xml:space="preserve"> </w:t>
      </w:r>
      <w:r w:rsidR="002F39C6" w:rsidRPr="005C48A8">
        <w:rPr>
          <w:rFonts w:ascii="바탕체" w:eastAsia="바탕체" w:hAnsi="바탕체" w:hint="eastAsia"/>
        </w:rPr>
        <w:t>Specification Document</w:t>
      </w:r>
    </w:p>
    <w:p w14:paraId="399037BA" w14:textId="77777777" w:rsidR="006D5CF6" w:rsidRPr="005C48A8" w:rsidRDefault="006D5CF6" w:rsidP="006D5CF6">
      <w:pPr>
        <w:rPr>
          <w:rFonts w:ascii="바탕체" w:eastAsia="바탕체" w:hAnsi="바탕체"/>
        </w:rPr>
      </w:pPr>
    </w:p>
    <w:p w14:paraId="6CB6AD37" w14:textId="77777777" w:rsidR="00EC64CD" w:rsidRPr="005C48A8" w:rsidRDefault="00EC64CD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7120"/>
      </w:tblGrid>
      <w:tr w:rsidR="00EC64CD" w14:paraId="149DB630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371FFE3C" w14:textId="77777777" w:rsidR="00EC64CD" w:rsidRDefault="00EC64CD" w:rsidP="00EC64CD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616902CF" w14:textId="4F965A51" w:rsidR="00EC64CD" w:rsidRDefault="00E63B64" w:rsidP="00EC64CD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cs="바탕체"/>
                <w:sz w:val="24"/>
              </w:rPr>
              <w:t xml:space="preserve">조각 라디오 웹 포털 </w:t>
            </w:r>
            <w:proofErr w:type="gramStart"/>
            <w:r>
              <w:rPr>
                <w:rFonts w:ascii="바탕체" w:eastAsia="바탕체" w:hAnsi="바탕체" w:cs="바탕체"/>
                <w:sz w:val="24"/>
              </w:rPr>
              <w:t>개발 :</w:t>
            </w:r>
            <w:proofErr w:type="gramEnd"/>
            <w:r>
              <w:rPr>
                <w:rFonts w:ascii="바탕체" w:eastAsia="바탕체" w:hAnsi="바탕체" w:cs="바탕체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sz w:val="24"/>
              </w:rPr>
              <w:t>피스캐스트</w:t>
            </w:r>
            <w:proofErr w:type="spellEnd"/>
          </w:p>
        </w:tc>
      </w:tr>
    </w:tbl>
    <w:p w14:paraId="01631400" w14:textId="77777777" w:rsidR="006D5CF6" w:rsidRPr="005C48A8" w:rsidRDefault="006D5CF6" w:rsidP="006D5CF6">
      <w:pPr>
        <w:rPr>
          <w:rFonts w:ascii="바탕체" w:eastAsia="바탕체" w:hAnsi="바탕체"/>
        </w:rPr>
      </w:pPr>
    </w:p>
    <w:p w14:paraId="5102FF31" w14:textId="77777777" w:rsidR="00E11E5B" w:rsidRPr="005C48A8" w:rsidRDefault="00E11E5B" w:rsidP="006D5CF6">
      <w:pPr>
        <w:rPr>
          <w:rFonts w:ascii="바탕체" w:eastAsia="바탕체" w:hAnsi="바탕체"/>
        </w:rPr>
      </w:pPr>
    </w:p>
    <w:p w14:paraId="7B04E7AB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063893DE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38D7228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4613F73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1CBED3A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758AABA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F9A878D" w14:textId="77777777" w:rsidR="00774590" w:rsidRPr="005C48A8" w:rsidRDefault="00774590" w:rsidP="006D5CF6">
      <w:pPr>
        <w:rPr>
          <w:rFonts w:ascii="바탕체" w:eastAsia="바탕체" w:hAnsi="바탕체"/>
        </w:rPr>
      </w:pPr>
    </w:p>
    <w:p w14:paraId="564EE7DD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C21F99B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E716D80" w14:textId="290259C7" w:rsidR="00FA52A8" w:rsidRPr="005C48A8" w:rsidRDefault="00E63B64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07</w:t>
      </w:r>
      <w:r w:rsidR="00FA52A8" w:rsidRPr="005C48A8">
        <w:rPr>
          <w:rFonts w:ascii="바탕체" w:eastAsia="바탕체" w:hAnsi="바탕체" w:hint="eastAsia"/>
        </w:rPr>
        <w:t xml:space="preserve"> 조</w:t>
      </w:r>
    </w:p>
    <w:p w14:paraId="50829832" w14:textId="77777777" w:rsidR="00FA52A8" w:rsidRPr="005C48A8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3D15A80E" w14:textId="5E704731" w:rsidR="00EC64CD" w:rsidRPr="005C48A8" w:rsidRDefault="00E63B64" w:rsidP="00EC64C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202102621 김예림</w:t>
      </w:r>
    </w:p>
    <w:p w14:paraId="02DCFE87" w14:textId="08CFD96E" w:rsidR="00EC64CD" w:rsidRPr="005C48A8" w:rsidRDefault="00EC64CD" w:rsidP="00EC64CD">
      <w:pPr>
        <w:ind w:firstLineChars="1984" w:firstLine="3968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t>20</w:t>
      </w:r>
      <w:r w:rsidRPr="005C48A8">
        <w:rPr>
          <w:rFonts w:ascii="바탕체" w:eastAsia="바탕체" w:hAnsi="바탕체"/>
        </w:rPr>
        <w:t>2</w:t>
      </w:r>
      <w:r w:rsidR="00E63B64">
        <w:rPr>
          <w:rFonts w:ascii="바탕체" w:eastAsia="바탕체" w:hAnsi="바탕체" w:hint="eastAsia"/>
        </w:rPr>
        <w:t xml:space="preserve">102697 </w:t>
      </w:r>
      <w:proofErr w:type="spellStart"/>
      <w:r w:rsidR="00E63B64">
        <w:rPr>
          <w:rFonts w:ascii="바탕체" w:eastAsia="바탕체" w:hAnsi="바탕체" w:hint="eastAsia"/>
        </w:rPr>
        <w:t>전규리</w:t>
      </w:r>
      <w:proofErr w:type="spellEnd"/>
    </w:p>
    <w:p w14:paraId="731D218F" w14:textId="7DB7C0EE" w:rsidR="00EC64CD" w:rsidRPr="005C48A8" w:rsidRDefault="00EC64CD" w:rsidP="00EC64CD">
      <w:pPr>
        <w:ind w:firstLineChars="1984" w:firstLine="3968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t>20</w:t>
      </w:r>
      <w:r w:rsidRPr="005C48A8">
        <w:rPr>
          <w:rFonts w:ascii="바탕체" w:eastAsia="바탕체" w:hAnsi="바탕체"/>
        </w:rPr>
        <w:t>2</w:t>
      </w:r>
      <w:r w:rsidR="00E63B64">
        <w:rPr>
          <w:rFonts w:ascii="바탕체" w:eastAsia="바탕체" w:hAnsi="바탕체" w:hint="eastAsia"/>
        </w:rPr>
        <w:t>202584 박민지</w:t>
      </w:r>
    </w:p>
    <w:p w14:paraId="3F9D64B6" w14:textId="77777777" w:rsidR="00FA52A8" w:rsidRPr="005C48A8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142D6AF8" w14:textId="76773417" w:rsidR="00FA52A8" w:rsidRPr="005C48A8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5C48A8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5C48A8">
        <w:rPr>
          <w:rFonts w:ascii="바탕체" w:eastAsia="바탕체" w:hAnsi="바탕체" w:hint="eastAsia"/>
        </w:rPr>
        <w:t>지도교수:</w:t>
      </w:r>
      <w:r w:rsidRPr="005C48A8">
        <w:rPr>
          <w:rFonts w:ascii="바탕체" w:eastAsia="바탕체" w:hAnsi="바탕체"/>
        </w:rPr>
        <w:t xml:space="preserve"> </w:t>
      </w:r>
      <w:r w:rsidR="00E63B64">
        <w:rPr>
          <w:rFonts w:ascii="바탕체" w:eastAsia="바탕체" w:hAnsi="바탕체" w:hint="eastAsia"/>
        </w:rPr>
        <w:t>이영석</w:t>
      </w:r>
      <w:r w:rsidRPr="005C48A8">
        <w:rPr>
          <w:rFonts w:ascii="바탕체" w:eastAsia="바탕체" w:hAnsi="바탕체" w:hint="eastAsia"/>
        </w:rPr>
        <w:t xml:space="preserve"> 교수님</w:t>
      </w:r>
      <w:r w:rsidR="00EC64CD" w:rsidRPr="005C48A8">
        <w:rPr>
          <w:rFonts w:ascii="바탕체" w:eastAsia="바탕체" w:hAnsi="바탕체" w:hint="eastAsia"/>
        </w:rPr>
        <w:t xml:space="preserve"> </w:t>
      </w:r>
      <w:r w:rsidR="00EC64CD" w:rsidRPr="005C48A8">
        <w:rPr>
          <w:rFonts w:ascii="바탕체" w:eastAsia="바탕체" w:hAnsi="바탕체"/>
        </w:rPr>
        <w:t>(</w:t>
      </w:r>
      <w:r w:rsidR="00EC64CD" w:rsidRPr="005C48A8">
        <w:rPr>
          <w:rFonts w:ascii="바탕체" w:eastAsia="바탕체" w:hAnsi="바탕체" w:hint="eastAsia"/>
        </w:rPr>
        <w:t>서명)</w:t>
      </w:r>
    </w:p>
    <w:p w14:paraId="2D6D5F32" w14:textId="77777777" w:rsidR="00032A93" w:rsidRPr="005C48A8" w:rsidRDefault="00032A93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8"/>
        <w:gridCol w:w="1415"/>
        <w:gridCol w:w="5246"/>
        <w:gridCol w:w="1195"/>
      </w:tblGrid>
      <w:tr w:rsidR="00032A93" w:rsidRPr="005C48A8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Pr="005C48A8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EC64CD" w:rsidRPr="005C48A8" w14:paraId="1D6A84F1" w14:textId="77777777">
        <w:tc>
          <w:tcPr>
            <w:tcW w:w="645" w:type="dxa"/>
          </w:tcPr>
          <w:p w14:paraId="109A3CBD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48653B3C" w:rsidR="00101A31" w:rsidRPr="005C48A8" w:rsidRDefault="00EC64CD" w:rsidP="00EC64CD">
            <w:pPr>
              <w:rPr>
                <w:rFonts w:ascii="바탕체" w:eastAsia="바탕체" w:hAnsi="바탕체" w:hint="eastAsia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20</w:t>
            </w:r>
            <w:r w:rsidRPr="005C48A8">
              <w:rPr>
                <w:rFonts w:ascii="바탕체" w:eastAsia="바탕체" w:hAnsi="바탕체"/>
                <w:spacing w:val="-20"/>
              </w:rPr>
              <w:t>2</w:t>
            </w:r>
            <w:r w:rsidR="00101A31">
              <w:rPr>
                <w:rFonts w:ascii="바탕체" w:eastAsia="바탕체" w:hAnsi="바탕체" w:hint="eastAsia"/>
                <w:spacing w:val="-20"/>
              </w:rPr>
              <w:t>5/04/17</w:t>
            </w:r>
          </w:p>
        </w:tc>
        <w:tc>
          <w:tcPr>
            <w:tcW w:w="5400" w:type="dxa"/>
          </w:tcPr>
          <w:p w14:paraId="39DB0A8E" w14:textId="4A281FF4" w:rsidR="00EC64CD" w:rsidRPr="005C48A8" w:rsidRDefault="00101A31" w:rsidP="00EC64CD">
            <w:pPr>
              <w:rPr>
                <w:rFonts w:ascii="바탕체" w:eastAsia="바탕체" w:hAnsi="바탕체"/>
                <w:spacing w:val="-20"/>
              </w:rPr>
            </w:pPr>
            <w:proofErr w:type="spellStart"/>
            <w:r w:rsidRPr="005C48A8">
              <w:rPr>
                <w:rFonts w:ascii="바탕체" w:eastAsia="바탕체" w:hAnsi="바탕체" w:hint="eastAsia"/>
              </w:rPr>
              <w:t>Use</w:t>
            </w:r>
            <w:r w:rsidRPr="005C48A8">
              <w:rPr>
                <w:rFonts w:ascii="바탕체" w:eastAsia="바탕체" w:hAnsi="바탕체"/>
              </w:rPr>
              <w:t>c</w:t>
            </w:r>
            <w:r w:rsidRPr="005C48A8">
              <w:rPr>
                <w:rFonts w:ascii="바탕체" w:eastAsia="바탕체" w:hAnsi="바탕체" w:hint="eastAsia"/>
              </w:rPr>
              <w:t>ase</w:t>
            </w:r>
            <w:proofErr w:type="spellEnd"/>
            <w:r w:rsidRPr="005C48A8">
              <w:rPr>
                <w:rFonts w:ascii="바탕체" w:eastAsia="바탕체" w:hAnsi="바탕체" w:hint="eastAsia"/>
              </w:rPr>
              <w:t xml:space="preserve"> Specification</w:t>
            </w:r>
            <w:r>
              <w:rPr>
                <w:rFonts w:ascii="바탕체" w:eastAsia="바탕체" w:hAnsi="바탕체" w:hint="eastAsia"/>
              </w:rPr>
              <w:t xml:space="preserve">(다시 듣기 스트리밍, </w:t>
            </w:r>
            <w:proofErr w:type="spellStart"/>
            <w:r>
              <w:rPr>
                <w:rFonts w:ascii="바탕체" w:eastAsia="바탕체" w:hAnsi="바탕체" w:hint="eastAsia"/>
              </w:rPr>
              <w:t>선곡표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재생, 프로그램 요약 정보) 작성</w:t>
            </w:r>
          </w:p>
        </w:tc>
        <w:tc>
          <w:tcPr>
            <w:tcW w:w="1223" w:type="dxa"/>
          </w:tcPr>
          <w:p w14:paraId="2330AD06" w14:textId="10D6B6EA" w:rsidR="00EC64CD" w:rsidRPr="005C48A8" w:rsidRDefault="00101A31" w:rsidP="00EC64CD">
            <w:pPr>
              <w:rPr>
                <w:rFonts w:ascii="바탕체" w:eastAsia="바탕체" w:hAnsi="바탕체" w:hint="eastAsia"/>
                <w:spacing w:val="-20"/>
              </w:rPr>
            </w:pPr>
            <w:proofErr w:type="spellStart"/>
            <w:r>
              <w:rPr>
                <w:rFonts w:ascii="바탕체" w:eastAsia="바탕체" w:hAnsi="바탕체" w:hint="eastAsia"/>
                <w:spacing w:val="-20"/>
              </w:rPr>
              <w:t>전규리</w:t>
            </w:r>
            <w:proofErr w:type="spellEnd"/>
          </w:p>
        </w:tc>
      </w:tr>
      <w:tr w:rsidR="00EC64CD" w:rsidRPr="005C48A8" w14:paraId="5CC33FB5" w14:textId="77777777">
        <w:tc>
          <w:tcPr>
            <w:tcW w:w="645" w:type="dxa"/>
          </w:tcPr>
          <w:p w14:paraId="1A7AC926" w14:textId="1833E2DC" w:rsidR="00EC64CD" w:rsidRPr="005C48A8" w:rsidRDefault="00101A31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73838819" w14:textId="730BA21D" w:rsidR="00EC64CD" w:rsidRPr="005C48A8" w:rsidRDefault="00101A31" w:rsidP="00EC64CD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2025/04/18</w:t>
            </w:r>
          </w:p>
        </w:tc>
        <w:tc>
          <w:tcPr>
            <w:tcW w:w="5400" w:type="dxa"/>
          </w:tcPr>
          <w:p w14:paraId="18092A5C" w14:textId="14F13936" w:rsidR="00EC64CD" w:rsidRPr="005C48A8" w:rsidRDefault="00101A31" w:rsidP="00EC64CD">
            <w:pPr>
              <w:rPr>
                <w:rFonts w:ascii="바탕체" w:eastAsia="바탕체" w:hAnsi="바탕체" w:hint="eastAsia"/>
                <w:spacing w:val="-20"/>
              </w:rPr>
            </w:pPr>
            <w:proofErr w:type="spellStart"/>
            <w:r w:rsidRPr="005C48A8">
              <w:rPr>
                <w:rFonts w:ascii="바탕체" w:eastAsia="바탕체" w:hAnsi="바탕체" w:hint="eastAsia"/>
              </w:rPr>
              <w:t>Use</w:t>
            </w:r>
            <w:r w:rsidRPr="005C48A8">
              <w:rPr>
                <w:rFonts w:ascii="바탕체" w:eastAsia="바탕체" w:hAnsi="바탕체"/>
              </w:rPr>
              <w:t>c</w:t>
            </w:r>
            <w:r w:rsidRPr="005C48A8">
              <w:rPr>
                <w:rFonts w:ascii="바탕체" w:eastAsia="바탕체" w:hAnsi="바탕체" w:hint="eastAsia"/>
              </w:rPr>
              <w:t>ase</w:t>
            </w:r>
            <w:proofErr w:type="spellEnd"/>
            <w:r w:rsidRPr="005C48A8">
              <w:rPr>
                <w:rFonts w:ascii="바탕체" w:eastAsia="바탕체" w:hAnsi="바탕체" w:hint="eastAsia"/>
              </w:rPr>
              <w:t xml:space="preserve"> Specification</w:t>
            </w:r>
            <w:r>
              <w:rPr>
                <w:rFonts w:ascii="바탕체" w:eastAsia="바탕체" w:hAnsi="바탕체" w:hint="eastAsia"/>
              </w:rPr>
              <w:t>(</w:t>
            </w:r>
            <w:r>
              <w:rPr>
                <w:rFonts w:ascii="바탕체" w:eastAsia="바탕체" w:hAnsi="바탕체" w:hint="eastAsia"/>
              </w:rPr>
              <w:t>프로그램 구독, 검색) 작성</w:t>
            </w:r>
          </w:p>
        </w:tc>
        <w:tc>
          <w:tcPr>
            <w:tcW w:w="1223" w:type="dxa"/>
          </w:tcPr>
          <w:p w14:paraId="32AAC7E4" w14:textId="156B6727" w:rsidR="00EC64CD" w:rsidRPr="005C48A8" w:rsidRDefault="00101A31" w:rsidP="00EC64CD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김예림</w:t>
            </w:r>
          </w:p>
        </w:tc>
      </w:tr>
      <w:tr w:rsidR="00EC64CD" w:rsidRPr="005C48A8" w14:paraId="00D29F3F" w14:textId="77777777">
        <w:tc>
          <w:tcPr>
            <w:tcW w:w="645" w:type="dxa"/>
          </w:tcPr>
          <w:p w14:paraId="496FE057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63FE3E6C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BADA6C1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3FE2F4B5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EC64CD" w:rsidRPr="005C48A8" w14:paraId="5965C6AB" w14:textId="77777777">
        <w:tc>
          <w:tcPr>
            <w:tcW w:w="645" w:type="dxa"/>
          </w:tcPr>
          <w:p w14:paraId="2B33DF0C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0009AD1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323FFF88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5C3ADE0F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30836EDB" w14:textId="77777777" w:rsidR="00032A93" w:rsidRPr="005C48A8" w:rsidRDefault="00032A93">
      <w:pPr>
        <w:rPr>
          <w:rFonts w:ascii="바탕체" w:eastAsia="바탕체" w:hAnsi="바탕체"/>
          <w:spacing w:val="-20"/>
        </w:rPr>
      </w:pPr>
    </w:p>
    <w:p w14:paraId="3D408E24" w14:textId="77777777" w:rsidR="00032A93" w:rsidRPr="005C48A8" w:rsidRDefault="00032A93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r w:rsidRPr="005C48A8">
        <w:rPr>
          <w:rFonts w:ascii="바탕체" w:eastAsia="바탕체" w:hAnsi="바탕체" w:hint="eastAsia"/>
        </w:rPr>
        <w:lastRenderedPageBreak/>
        <w:t>Table of Contents</w:t>
      </w:r>
    </w:p>
    <w:p w14:paraId="7555E049" w14:textId="1195791F" w:rsidR="00EC449B" w:rsidRDefault="00EC449B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  <w:b w:val="0"/>
          <w:bCs w:val="0"/>
          <w:caps w:val="0"/>
        </w:rPr>
        <w:fldChar w:fldCharType="begin"/>
      </w:r>
      <w:r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4922337" w:history="1">
        <w:r w:rsidRPr="002D4DEB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2D4DEB">
          <w:rPr>
            <w:rStyle w:val="af"/>
            <w:rFonts w:ascii="바탕체" w:eastAsia="바탕체" w:hAnsi="바탕체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8A531E" w14:textId="7B2629BF" w:rsidR="00EC449B" w:rsidRDefault="00EC449B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2338" w:history="1">
        <w:r w:rsidRPr="002D4DEB">
          <w:rPr>
            <w:rStyle w:val="af"/>
            <w:rFonts w:ascii="바탕체" w:eastAsia="바탕체" w:hAnsi="바탕체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2D4DEB">
          <w:rPr>
            <w:rStyle w:val="af"/>
            <w:rFonts w:ascii="바탕체" w:eastAsia="바탕체" w:hAnsi="바탕체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A396D1" w14:textId="6596E1AF" w:rsidR="00EC449B" w:rsidRDefault="00EC449B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922339" w:history="1">
        <w:r w:rsidRPr="002D4DEB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2D4DEB">
          <w:rPr>
            <w:rStyle w:val="af"/>
            <w:rFonts w:ascii="바탕체" w:eastAsia="바탕체" w:hAnsi="바탕체"/>
            <w:noProof/>
          </w:rPr>
          <w:t>Usecase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DD9F93" w14:textId="7A8D2660" w:rsidR="00EC449B" w:rsidRDefault="00EC449B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2340" w:history="1">
        <w:r w:rsidRPr="002D4DEB">
          <w:rPr>
            <w:rStyle w:val="af"/>
            <w:rFonts w:ascii="바탕체" w:eastAsia="바탕체" w:hAnsi="바탕체"/>
            <w:noProof/>
          </w:rPr>
          <w:t>2.1.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2D4DEB">
          <w:rPr>
            <w:rStyle w:val="af"/>
            <w:rFonts w:ascii="바탕체" w:eastAsia="바탕체" w:hAnsi="바탕체"/>
            <w:noProof/>
          </w:rPr>
          <w:t>설정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3FA776" w14:textId="4835C9BB" w:rsidR="00EC449B" w:rsidRDefault="00EC449B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922341" w:history="1">
        <w:r w:rsidRPr="002D4DEB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2D4DEB">
          <w:rPr>
            <w:rStyle w:val="af"/>
            <w:rFonts w:ascii="바탕체" w:eastAsia="바탕체" w:hAnsi="바탕체"/>
            <w:noProof/>
          </w:rPr>
          <w:t>Usecase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084AA2" w14:textId="06EFCEB6" w:rsidR="00EC449B" w:rsidRDefault="00EC449B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2342" w:history="1">
        <w:r w:rsidRPr="002D4DEB">
          <w:rPr>
            <w:rStyle w:val="af"/>
            <w:rFonts w:ascii="바탕체" w:eastAsia="바탕체" w:hAnsi="바탕체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2D4DEB">
          <w:rPr>
            <w:rStyle w:val="af"/>
            <w:rFonts w:ascii="바탕체" w:eastAsia="바탕체" w:hAnsi="바탕체"/>
            <w:noProof/>
          </w:rPr>
          <w:t>회원가입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2410DA" w14:textId="42B2B40D" w:rsidR="00EC449B" w:rsidRDefault="00EC449B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2343" w:history="1">
        <w:r w:rsidRPr="002D4DEB">
          <w:rPr>
            <w:rStyle w:val="af"/>
            <w:rFonts w:ascii="바탕체" w:eastAsia="바탕체" w:hAnsi="바탕체"/>
            <w:noProof/>
          </w:rPr>
          <w:t>3.2.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2D4DEB">
          <w:rPr>
            <w:rStyle w:val="af"/>
            <w:rFonts w:ascii="바탕체" w:eastAsia="바탕체" w:hAnsi="바탕체"/>
            <w:noProof/>
          </w:rPr>
          <w:t>프로필 사진 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A75988" w14:textId="0B7BCD0A" w:rsidR="00EC449B" w:rsidRDefault="00EC449B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922344" w:history="1">
        <w:r w:rsidRPr="002D4DEB">
          <w:rPr>
            <w:rStyle w:val="af"/>
            <w:rFonts w:ascii="바탕체" w:eastAsia="바탕체" w:hAnsi="바탕체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2D4DEB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5AED4A" w14:textId="3922842F" w:rsidR="002A79BA" w:rsidRPr="005C48A8" w:rsidRDefault="00EC449B" w:rsidP="002A79BA"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  <w:caps/>
        </w:rPr>
        <w:fldChar w:fldCharType="end"/>
      </w:r>
    </w:p>
    <w:p w14:paraId="1A4E2766" w14:textId="77777777" w:rsidR="00032A93" w:rsidRPr="005C48A8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434A2AFA" w14:textId="77777777" w:rsidR="00032A93" w:rsidRPr="005C48A8" w:rsidRDefault="00032A93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r w:rsidRPr="005C48A8">
        <w:rPr>
          <w:rFonts w:ascii="바탕체" w:eastAsia="바탕체" w:hAnsi="바탕체" w:hint="eastAsia"/>
        </w:rPr>
        <w:lastRenderedPageBreak/>
        <w:t>List of Figure</w:t>
      </w:r>
    </w:p>
    <w:p w14:paraId="0F5F9822" w14:textId="77777777" w:rsidR="00177D17" w:rsidRDefault="002B5DB2">
      <w:pPr>
        <w:pStyle w:val="ad"/>
        <w:tabs>
          <w:tab w:val="right" w:leader="dot" w:pos="8494"/>
        </w:tabs>
        <w:rPr>
          <w:rFonts w:ascii="바탕체" w:eastAsia="바탕체" w:hAnsi="바탕체"/>
          <w:smallCaps w:val="0"/>
          <w:noProof/>
          <w:szCs w:val="22"/>
        </w:rPr>
      </w:pPr>
      <w:r w:rsidRPr="005C48A8">
        <w:rPr>
          <w:rFonts w:ascii="바탕체" w:eastAsia="바탕체" w:hAnsi="바탕체"/>
        </w:rPr>
        <w:fldChar w:fldCharType="begin"/>
      </w:r>
      <w:r w:rsidR="002A79BA" w:rsidRPr="005C48A8">
        <w:rPr>
          <w:rFonts w:ascii="바탕체" w:eastAsia="바탕체" w:hAnsi="바탕체"/>
        </w:rPr>
        <w:instrText xml:space="preserve"> TOC \h \z \c "그림" </w:instrText>
      </w:r>
      <w:r w:rsidRPr="005C48A8">
        <w:rPr>
          <w:rFonts w:ascii="바탕체" w:eastAsia="바탕체" w:hAnsi="바탕체"/>
        </w:rPr>
        <w:fldChar w:fldCharType="separate"/>
      </w:r>
      <w:hyperlink w:anchor="_Toc129118192" w:history="1">
        <w:r w:rsidR="00177D17" w:rsidRPr="005C48A8">
          <w:rPr>
            <w:rStyle w:val="af"/>
            <w:rFonts w:ascii="바탕체" w:eastAsia="바탕체" w:hAnsi="바탕체"/>
            <w:noProof/>
          </w:rPr>
          <w:t>그림 1. 설정 서브시스템에 대한 유스케이스 다이어그램</w:t>
        </w:r>
        <w:r w:rsidR="00177D17" w:rsidRPr="005C48A8">
          <w:rPr>
            <w:rFonts w:ascii="바탕체" w:eastAsia="바탕체" w:hAnsi="바탕체"/>
            <w:noProof/>
            <w:webHidden/>
          </w:rPr>
          <w:tab/>
        </w:r>
        <w:r w:rsidR="00177D17" w:rsidRPr="005C48A8">
          <w:rPr>
            <w:rFonts w:ascii="바탕체" w:eastAsia="바탕체" w:hAnsi="바탕체"/>
            <w:noProof/>
            <w:webHidden/>
          </w:rPr>
          <w:fldChar w:fldCharType="begin"/>
        </w:r>
        <w:r w:rsidR="00177D17" w:rsidRPr="005C48A8">
          <w:rPr>
            <w:rFonts w:ascii="바탕체" w:eastAsia="바탕체" w:hAnsi="바탕체"/>
            <w:noProof/>
            <w:webHidden/>
          </w:rPr>
          <w:instrText xml:space="preserve"> PAGEREF _Toc129118192 \h </w:instrText>
        </w:r>
        <w:r w:rsidR="00177D17" w:rsidRPr="005C48A8">
          <w:rPr>
            <w:rFonts w:ascii="바탕체" w:eastAsia="바탕체" w:hAnsi="바탕체"/>
            <w:noProof/>
            <w:webHidden/>
          </w:rPr>
        </w:r>
        <w:r w:rsidR="00177D17" w:rsidRPr="005C48A8">
          <w:rPr>
            <w:rFonts w:ascii="바탕체" w:eastAsia="바탕체" w:hAnsi="바탕체"/>
            <w:noProof/>
            <w:webHidden/>
          </w:rPr>
          <w:fldChar w:fldCharType="separate"/>
        </w:r>
        <w:r w:rsidR="00177D17" w:rsidRPr="005C48A8">
          <w:rPr>
            <w:rFonts w:ascii="바탕체" w:eastAsia="바탕체" w:hAnsi="바탕체"/>
            <w:noProof/>
            <w:webHidden/>
          </w:rPr>
          <w:t>6</w:t>
        </w:r>
        <w:r w:rsidR="00177D17" w:rsidRPr="005C48A8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615C05A0" w14:textId="77777777" w:rsidR="002A79BA" w:rsidRPr="005C48A8" w:rsidRDefault="002B5DB2" w:rsidP="001A0925">
      <w:pPr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fldChar w:fldCharType="end"/>
      </w:r>
    </w:p>
    <w:p w14:paraId="2250AA96" w14:textId="77777777" w:rsidR="00032A93" w:rsidRPr="005C48A8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0BACFFB5" w14:textId="77777777" w:rsidR="00032A93" w:rsidRPr="005C48A8" w:rsidRDefault="00032A93">
      <w:pPr>
        <w:pStyle w:val="10"/>
        <w:spacing w:before="540"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bookmarkStart w:id="0" w:name="_Toc508474794"/>
      <w:bookmarkStart w:id="1" w:name="_Toc513955113"/>
      <w:bookmarkStart w:id="2" w:name="_Toc194922337"/>
      <w:r w:rsidRPr="005C48A8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06DA739C" w14:textId="77777777" w:rsidR="00032A93" w:rsidRPr="005C48A8" w:rsidRDefault="00032A93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508474795"/>
      <w:bookmarkStart w:id="4" w:name="_Toc513955114"/>
      <w:bookmarkStart w:id="5" w:name="_Toc194922338"/>
      <w:r w:rsidRPr="005C48A8">
        <w:rPr>
          <w:rFonts w:ascii="바탕체" w:eastAsia="바탕체" w:hAnsi="바탕체" w:hint="eastAsia"/>
        </w:rPr>
        <w:t>Objective</w:t>
      </w:r>
      <w:bookmarkEnd w:id="3"/>
      <w:bookmarkEnd w:id="4"/>
      <w:bookmarkEnd w:id="5"/>
    </w:p>
    <w:p w14:paraId="0591EBA3" w14:textId="33E3EB5D" w:rsidR="00032A93" w:rsidRPr="005C48A8" w:rsidRDefault="00EC64CD" w:rsidP="00774590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 w:rsidRPr="005C48A8">
        <w:rPr>
          <w:rFonts w:ascii="바탕체" w:eastAsia="바탕체" w:hAnsi="바탕체" w:hint="eastAsia"/>
        </w:rPr>
        <w:t xml:space="preserve">이 문서는 </w:t>
      </w:r>
      <w:r w:rsidR="00D13520">
        <w:rPr>
          <w:rFonts w:ascii="바탕체" w:eastAsia="바탕체" w:hAnsi="바탕체" w:hint="eastAsia"/>
        </w:rPr>
        <w:t>라디오 다시 듣기 및 요약 서비스를</w:t>
      </w:r>
      <w:r w:rsidRPr="005C48A8">
        <w:rPr>
          <w:rFonts w:ascii="바탕체" w:eastAsia="바탕체" w:hAnsi="바탕체" w:hint="eastAsia"/>
        </w:rPr>
        <w:t xml:space="preserve"> 수행하는 </w:t>
      </w:r>
      <w:r w:rsidR="0005632D">
        <w:rPr>
          <w:rFonts w:ascii="바탕체" w:eastAsia="바탕체" w:hAnsi="바탕체" w:hint="eastAsia"/>
        </w:rPr>
        <w:t xml:space="preserve">조각 </w:t>
      </w:r>
      <w:r w:rsidR="00D13520">
        <w:rPr>
          <w:rFonts w:ascii="바탕체" w:eastAsia="바탕체" w:hAnsi="바탕체" w:hint="eastAsia"/>
        </w:rPr>
        <w:t xml:space="preserve">라디오 웹 포탈: </w:t>
      </w:r>
      <w:proofErr w:type="spellStart"/>
      <w:r w:rsidR="00D13520">
        <w:rPr>
          <w:rFonts w:ascii="바탕체" w:eastAsia="바탕체" w:hAnsi="바탕체" w:hint="eastAsia"/>
        </w:rPr>
        <w:t>피스캐스트</w:t>
      </w:r>
      <w:r w:rsidRPr="005C48A8">
        <w:rPr>
          <w:rFonts w:ascii="바탕체" w:eastAsia="바탕체" w:hAnsi="바탕체" w:hint="eastAsia"/>
        </w:rPr>
        <w:t>의</w:t>
      </w:r>
      <w:proofErr w:type="spellEnd"/>
      <w:r w:rsidRPr="005C48A8">
        <w:rPr>
          <w:rFonts w:ascii="바탕체" w:eastAsia="바탕체" w:hAnsi="바탕체" w:hint="eastAsia"/>
        </w:rPr>
        <w:t xml:space="preserve"> 기능을 명세하고 있다</w:t>
      </w:r>
      <w:r w:rsidRPr="005C48A8">
        <w:rPr>
          <w:rFonts w:ascii="바탕체" w:eastAsia="바탕체" w:hAnsi="바탕체"/>
        </w:rPr>
        <w:t xml:space="preserve">. </w:t>
      </w:r>
      <w:r w:rsidRPr="005C48A8">
        <w:rPr>
          <w:rFonts w:ascii="바탕체" w:eastAsia="바탕체" w:hAnsi="바탕체" w:hint="eastAsia"/>
        </w:rPr>
        <w:t xml:space="preserve">요구사항을 상세하게 표현하기 위한 </w:t>
      </w:r>
      <w:proofErr w:type="spellStart"/>
      <w:r w:rsidRPr="005C48A8">
        <w:rPr>
          <w:rFonts w:ascii="바탕체" w:eastAsia="바탕체" w:hAnsi="바탕체" w:hint="eastAsia"/>
        </w:rPr>
        <w:t>유스케이스</w:t>
      </w:r>
      <w:proofErr w:type="spellEnd"/>
      <w:r w:rsidRPr="005C48A8">
        <w:rPr>
          <w:rFonts w:ascii="바탕체" w:eastAsia="바탕체" w:hAnsi="바탕체" w:hint="eastAsia"/>
        </w:rPr>
        <w:t xml:space="preserve"> 다이어그램과 각 </w:t>
      </w:r>
      <w:proofErr w:type="spellStart"/>
      <w:r w:rsidRPr="005C48A8">
        <w:rPr>
          <w:rFonts w:ascii="바탕체" w:eastAsia="바탕체" w:hAnsi="바탕체" w:hint="eastAsia"/>
        </w:rPr>
        <w:t>유스케이스에</w:t>
      </w:r>
      <w:proofErr w:type="spellEnd"/>
      <w:r w:rsidRPr="005C48A8">
        <w:rPr>
          <w:rFonts w:ascii="바탕체" w:eastAsia="바탕체" w:hAnsi="바탕체" w:hint="eastAsia"/>
        </w:rPr>
        <w:t xml:space="preserve"> 대한 명세를 포함한다</w:t>
      </w:r>
      <w:r w:rsidRPr="005C48A8">
        <w:rPr>
          <w:rFonts w:ascii="바탕체" w:eastAsia="바탕체" w:hAnsi="바탕체"/>
        </w:rPr>
        <w:t>.</w:t>
      </w:r>
    </w:p>
    <w:p w14:paraId="4A097606" w14:textId="77777777" w:rsidR="00032A93" w:rsidRPr="005C48A8" w:rsidRDefault="00032A93" w:rsidP="000165E7">
      <w:pPr>
        <w:pStyle w:val="10"/>
        <w:spacing w:before="540"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bookmarkStart w:id="6" w:name="_Toc513955116"/>
      <w:bookmarkStart w:id="7" w:name="_Toc194922339"/>
      <w:proofErr w:type="spellStart"/>
      <w:r w:rsidR="00082E48" w:rsidRPr="005C48A8">
        <w:rPr>
          <w:rFonts w:ascii="바탕체" w:eastAsia="바탕체" w:hAnsi="바탕체" w:hint="eastAsia"/>
        </w:rPr>
        <w:lastRenderedPageBreak/>
        <w:t>Usec</w:t>
      </w:r>
      <w:r w:rsidRPr="005C48A8">
        <w:rPr>
          <w:rFonts w:ascii="바탕체" w:eastAsia="바탕체" w:hAnsi="바탕체" w:hint="eastAsia"/>
        </w:rPr>
        <w:t>ase</w:t>
      </w:r>
      <w:proofErr w:type="spellEnd"/>
      <w:r w:rsidRPr="005C48A8">
        <w:rPr>
          <w:rFonts w:ascii="바탕체" w:eastAsia="바탕체" w:hAnsi="바탕체" w:hint="eastAsia"/>
        </w:rPr>
        <w:t xml:space="preserve"> Diagram</w:t>
      </w:r>
      <w:bookmarkEnd w:id="6"/>
      <w:bookmarkEnd w:id="7"/>
    </w:p>
    <w:p w14:paraId="6801ABA7" w14:textId="77777777" w:rsidR="00826B10" w:rsidRPr="005C48A8" w:rsidRDefault="00826B10" w:rsidP="00826B10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8" w:name="_Toc194922340"/>
      <w:r w:rsidRPr="005C48A8">
        <w:rPr>
          <w:rFonts w:ascii="바탕체" w:eastAsia="바탕체" w:hAnsi="바탕체" w:hint="eastAsia"/>
        </w:rPr>
        <w:t>설정</w:t>
      </w:r>
      <w:r w:rsidR="002B5DB2" w:rsidRPr="005C48A8">
        <w:rPr>
          <w:rFonts w:ascii="바탕체" w:eastAsia="바탕체" w:hAnsi="바탕체"/>
        </w:rPr>
        <w:fldChar w:fldCharType="begin"/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 w:hint="eastAsia"/>
        </w:rPr>
        <w:instrText>XE "설정"</w:instrText>
      </w:r>
      <w:r w:rsidRPr="005C48A8">
        <w:rPr>
          <w:rFonts w:ascii="바탕체" w:eastAsia="바탕체" w:hAnsi="바탕체"/>
        </w:rPr>
        <w:instrText xml:space="preserve"> </w:instrText>
      </w:r>
      <w:r w:rsidR="002B5DB2" w:rsidRPr="005C48A8">
        <w:rPr>
          <w:rFonts w:ascii="바탕체" w:eastAsia="바탕체" w:hAnsi="바탕체"/>
        </w:rPr>
        <w:fldChar w:fldCharType="end"/>
      </w:r>
      <w:r w:rsidRPr="005C48A8">
        <w:rPr>
          <w:rFonts w:ascii="바탕체" w:eastAsia="바탕체" w:hAnsi="바탕체" w:hint="eastAsia"/>
        </w:rPr>
        <w:t xml:space="preserve"> Diagram</w:t>
      </w:r>
      <w:bookmarkEnd w:id="8"/>
    </w:p>
    <w:p w14:paraId="23231FF4" w14:textId="77777777" w:rsidR="00EC64CD" w:rsidRPr="005C48A8" w:rsidRDefault="00EC64CD" w:rsidP="00082E48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 w:rsidRPr="005C48A8">
        <w:rPr>
          <w:rFonts w:ascii="바탕체" w:eastAsia="바탕체" w:hAnsi="바탕체" w:hint="eastAsia"/>
        </w:rPr>
        <w:t xml:space="preserve">채팅 프로그램에서 설정 기능을 수행하는 서브시스템에 대한 </w:t>
      </w:r>
      <w:proofErr w:type="spellStart"/>
      <w:r w:rsidRPr="005C48A8">
        <w:rPr>
          <w:rFonts w:ascii="바탕체" w:eastAsia="바탕체" w:hAnsi="바탕체" w:hint="eastAsia"/>
        </w:rPr>
        <w:t>유스케이스</w:t>
      </w:r>
      <w:proofErr w:type="spellEnd"/>
      <w:r w:rsidRPr="005C48A8">
        <w:rPr>
          <w:rFonts w:ascii="바탕체" w:eastAsia="바탕체" w:hAnsi="바탕체" w:hint="eastAsia"/>
        </w:rPr>
        <w:t xml:space="preserve"> 다이어그램은 다음과 같다</w:t>
      </w:r>
      <w:r w:rsidRPr="005C48A8">
        <w:rPr>
          <w:rFonts w:ascii="바탕체" w:eastAsia="바탕체" w:hAnsi="바탕체"/>
        </w:rPr>
        <w:t>.</w:t>
      </w:r>
    </w:p>
    <w:p w14:paraId="158D97E7" w14:textId="77777777" w:rsidR="00826B10" w:rsidRPr="005C48A8" w:rsidRDefault="00826B10" w:rsidP="00826B10">
      <w:pPr>
        <w:pStyle w:val="a3"/>
        <w:spacing w:after="180"/>
        <w:ind w:left="1200"/>
        <w:rPr>
          <w:rFonts w:ascii="바탕체" w:eastAsia="바탕체" w:hAnsi="바탕체"/>
        </w:rPr>
      </w:pPr>
    </w:p>
    <w:p w14:paraId="74093E99" w14:textId="13278EAB" w:rsidR="00826B10" w:rsidRPr="005C48A8" w:rsidRDefault="00545430" w:rsidP="00826B10">
      <w:pPr>
        <w:pStyle w:val="a3"/>
        <w:keepNext/>
        <w:spacing w:after="180"/>
        <w:ind w:leftChars="0" w:left="0"/>
        <w:jc w:val="center"/>
        <w:rPr>
          <w:rFonts w:ascii="바탕체" w:eastAsia="바탕체" w:hAnsi="바탕체"/>
        </w:rPr>
      </w:pPr>
      <w:r>
        <w:rPr>
          <w:rFonts w:ascii="바탕체" w:eastAsia="바탕체" w:hAnsi="바탕체"/>
          <w:noProof/>
        </w:rPr>
        <w:drawing>
          <wp:inline distT="0" distB="0" distL="0" distR="0" wp14:anchorId="1567EA30" wp14:editId="00247EF8">
            <wp:extent cx="4821555" cy="38874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70F0" w14:textId="77777777" w:rsidR="00826B10" w:rsidRPr="005C48A8" w:rsidRDefault="00EC64CD" w:rsidP="00EC64CD">
      <w:pPr>
        <w:pStyle w:val="af7"/>
        <w:wordWrap/>
        <w:spacing w:after="180"/>
        <w:ind w:left="1200"/>
        <w:jc w:val="center"/>
        <w:rPr>
          <w:rFonts w:ascii="바탕체" w:eastAsia="바탕체" w:hAnsi="바탕체"/>
        </w:rPr>
      </w:pPr>
      <w:bookmarkStart w:id="9" w:name="_Toc129118192"/>
      <w:r w:rsidRPr="005C48A8">
        <w:rPr>
          <w:rFonts w:ascii="바탕체" w:eastAsia="바탕체" w:hAnsi="바탕체" w:hint="eastAsia"/>
        </w:rPr>
        <w:t>그림</w:t>
      </w:r>
      <w:r w:rsidR="00826B10" w:rsidRPr="005C48A8">
        <w:rPr>
          <w:rFonts w:ascii="바탕체" w:eastAsia="바탕체" w:hAnsi="바탕체" w:hint="eastAsia"/>
        </w:rPr>
        <w:t xml:space="preserve"> </w:t>
      </w:r>
      <w:r w:rsidR="00A605BE" w:rsidRPr="005C48A8">
        <w:rPr>
          <w:rFonts w:ascii="바탕체" w:eastAsia="바탕체" w:hAnsi="바탕체"/>
        </w:rPr>
        <w:fldChar w:fldCharType="begin"/>
      </w:r>
      <w:r w:rsidR="00A605BE" w:rsidRPr="005C48A8">
        <w:rPr>
          <w:rFonts w:ascii="바탕체" w:eastAsia="바탕체" w:hAnsi="바탕체"/>
        </w:rPr>
        <w:instrText xml:space="preserve"> SEQ 그림 \* ARABIC </w:instrText>
      </w:r>
      <w:r w:rsidR="00A605BE" w:rsidRPr="005C48A8">
        <w:rPr>
          <w:rFonts w:ascii="바탕체" w:eastAsia="바탕체" w:hAnsi="바탕체"/>
        </w:rPr>
        <w:fldChar w:fldCharType="separate"/>
      </w:r>
      <w:r w:rsidR="001156B5" w:rsidRPr="005C48A8">
        <w:rPr>
          <w:rFonts w:ascii="바탕체" w:eastAsia="바탕체" w:hAnsi="바탕체"/>
          <w:noProof/>
        </w:rPr>
        <w:t>1</w:t>
      </w:r>
      <w:r w:rsidR="00A605BE" w:rsidRPr="005C48A8">
        <w:rPr>
          <w:rFonts w:ascii="바탕체" w:eastAsia="바탕체" w:hAnsi="바탕체"/>
          <w:noProof/>
        </w:rPr>
        <w:fldChar w:fldCharType="end"/>
      </w:r>
      <w:r w:rsidRPr="005C48A8">
        <w:rPr>
          <w:rFonts w:ascii="바탕체" w:eastAsia="바탕체" w:hAnsi="바탕체"/>
          <w:noProof/>
        </w:rPr>
        <w:t>.</w:t>
      </w:r>
      <w:r w:rsidR="00826B10" w:rsidRPr="005C48A8">
        <w:rPr>
          <w:rFonts w:ascii="바탕체" w:eastAsia="바탕체" w:hAnsi="바탕체" w:hint="eastAsia"/>
        </w:rPr>
        <w:t xml:space="preserve"> </w:t>
      </w:r>
      <w:r w:rsidRPr="005C48A8">
        <w:rPr>
          <w:rFonts w:ascii="바탕체" w:eastAsia="바탕체" w:hAnsi="바탕체" w:hint="eastAsia"/>
        </w:rPr>
        <w:t xml:space="preserve">설정 서브시스템에 대한 </w:t>
      </w:r>
      <w:proofErr w:type="spellStart"/>
      <w:r w:rsidRPr="005C48A8">
        <w:rPr>
          <w:rFonts w:ascii="바탕체" w:eastAsia="바탕체" w:hAnsi="바탕체" w:hint="eastAsia"/>
        </w:rPr>
        <w:t>유스케이스</w:t>
      </w:r>
      <w:proofErr w:type="spellEnd"/>
      <w:r w:rsidRPr="005C48A8">
        <w:rPr>
          <w:rFonts w:ascii="바탕체" w:eastAsia="바탕체" w:hAnsi="바탕체" w:hint="eastAsia"/>
        </w:rPr>
        <w:t xml:space="preserve"> 다이어그램</w:t>
      </w:r>
      <w:bookmarkEnd w:id="9"/>
    </w:p>
    <w:p w14:paraId="7C007CAD" w14:textId="77777777" w:rsidR="008A1DDD" w:rsidRPr="005C48A8" w:rsidRDefault="008A1DDD" w:rsidP="00826B10">
      <w:pPr>
        <w:rPr>
          <w:rFonts w:ascii="바탕체" w:eastAsia="바탕체" w:hAnsi="바탕체"/>
        </w:rPr>
      </w:pPr>
    </w:p>
    <w:p w14:paraId="39BC02B7" w14:textId="77777777" w:rsidR="00826B10" w:rsidRPr="005C48A8" w:rsidRDefault="00EC64CD" w:rsidP="00082E48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 w:rsidRPr="005C48A8">
        <w:rPr>
          <w:rFonts w:ascii="바탕체" w:eastAsia="바탕체" w:hAnsi="바탕체"/>
          <w:color w:val="FF0000"/>
        </w:rPr>
        <w:t>[</w:t>
      </w:r>
      <w:r w:rsidRPr="005C48A8">
        <w:rPr>
          <w:rFonts w:ascii="바탕체" w:eastAsia="바탕체" w:hAnsi="바탕체" w:hint="eastAsia"/>
          <w:color w:val="FF0000"/>
        </w:rPr>
        <w:t>다이어그램 작성 시 주의사항</w:t>
      </w:r>
      <w:r w:rsidRPr="005C48A8">
        <w:rPr>
          <w:rFonts w:ascii="바탕체" w:eastAsia="바탕체" w:hAnsi="바탕체"/>
          <w:color w:val="FF0000"/>
        </w:rPr>
        <w:t>]</w:t>
      </w:r>
      <w:r w:rsidRPr="005C48A8">
        <w:rPr>
          <w:rFonts w:ascii="바탕체" w:eastAsia="바탕체" w:hAnsi="바탕체"/>
        </w:rPr>
        <w:t xml:space="preserve"> </w:t>
      </w:r>
      <w:proofErr w:type="spellStart"/>
      <w:r w:rsidRPr="005C48A8">
        <w:rPr>
          <w:rFonts w:ascii="바탕체" w:eastAsia="바탕체" w:hAnsi="바탕체" w:hint="eastAsia"/>
        </w:rPr>
        <w:t>유스케이스</w:t>
      </w:r>
      <w:proofErr w:type="spellEnd"/>
      <w:r w:rsidRPr="005C48A8">
        <w:rPr>
          <w:rFonts w:ascii="바탕체" w:eastAsia="바탕체" w:hAnsi="바탕체" w:hint="eastAsia"/>
        </w:rPr>
        <w:t xml:space="preserve"> 다이어그램은 시스템 전체에 대하여 하나의 다이어그램만 작성하면 되나 만일 시스템이 복잡하여 여러 서브시스템으로 구성될 경우</w:t>
      </w:r>
      <w:r w:rsidRPr="005C48A8">
        <w:rPr>
          <w:rFonts w:ascii="바탕체" w:eastAsia="바탕체" w:hAnsi="바탕체"/>
        </w:rPr>
        <w:t xml:space="preserve">, </w:t>
      </w:r>
      <w:r w:rsidRPr="005C48A8">
        <w:rPr>
          <w:rFonts w:ascii="바탕체" w:eastAsia="바탕체" w:hAnsi="바탕체" w:hint="eastAsia"/>
        </w:rPr>
        <w:t xml:space="preserve">전체 시스템에 대한 </w:t>
      </w:r>
      <w:proofErr w:type="spellStart"/>
      <w:r w:rsidRPr="005C48A8">
        <w:rPr>
          <w:rFonts w:ascii="바탕체" w:eastAsia="바탕체" w:hAnsi="바탕체" w:hint="eastAsia"/>
        </w:rPr>
        <w:t>유스케이스</w:t>
      </w:r>
      <w:proofErr w:type="spellEnd"/>
      <w:r w:rsidRPr="005C48A8">
        <w:rPr>
          <w:rFonts w:ascii="바탕체" w:eastAsia="바탕체" w:hAnsi="바탕체" w:hint="eastAsia"/>
        </w:rPr>
        <w:t xml:space="preserve"> 다이어그램과 각 서브시스템에 대한 </w:t>
      </w:r>
      <w:proofErr w:type="spellStart"/>
      <w:r w:rsidRPr="005C48A8">
        <w:rPr>
          <w:rFonts w:ascii="바탕체" w:eastAsia="바탕체" w:hAnsi="바탕체" w:hint="eastAsia"/>
        </w:rPr>
        <w:t>유스케이스</w:t>
      </w:r>
      <w:proofErr w:type="spellEnd"/>
      <w:r w:rsidRPr="005C48A8">
        <w:rPr>
          <w:rFonts w:ascii="바탕체" w:eastAsia="바탕체" w:hAnsi="바탕체" w:hint="eastAsia"/>
        </w:rPr>
        <w:t xml:space="preserve"> 다이어그램을 각각 작성해야 함</w:t>
      </w:r>
    </w:p>
    <w:p w14:paraId="7CC108B5" w14:textId="77777777" w:rsidR="00032A93" w:rsidRPr="005C48A8" w:rsidRDefault="001156B5">
      <w:pPr>
        <w:pStyle w:val="10"/>
        <w:spacing w:before="540" w:after="360"/>
        <w:rPr>
          <w:rFonts w:ascii="바탕체" w:eastAsia="바탕체" w:hAnsi="바탕체"/>
        </w:rPr>
      </w:pPr>
      <w:bookmarkStart w:id="10" w:name="_Toc513955119"/>
      <w:r w:rsidRPr="005C48A8">
        <w:rPr>
          <w:rFonts w:ascii="바탕체" w:eastAsia="바탕체" w:hAnsi="바탕체"/>
        </w:rPr>
        <w:br w:type="page"/>
      </w:r>
      <w:bookmarkStart w:id="11" w:name="_Toc194922341"/>
      <w:proofErr w:type="spellStart"/>
      <w:r w:rsidR="00032A93" w:rsidRPr="005C48A8">
        <w:rPr>
          <w:rFonts w:ascii="바탕체" w:eastAsia="바탕체" w:hAnsi="바탕체" w:hint="eastAsia"/>
        </w:rPr>
        <w:lastRenderedPageBreak/>
        <w:t>Use</w:t>
      </w:r>
      <w:r w:rsidR="00177D17" w:rsidRPr="005C48A8">
        <w:rPr>
          <w:rFonts w:ascii="바탕체" w:eastAsia="바탕체" w:hAnsi="바탕체"/>
        </w:rPr>
        <w:t>c</w:t>
      </w:r>
      <w:r w:rsidR="00032A93" w:rsidRPr="005C48A8">
        <w:rPr>
          <w:rFonts w:ascii="바탕체" w:eastAsia="바탕체" w:hAnsi="바탕체" w:hint="eastAsia"/>
        </w:rPr>
        <w:t>ase</w:t>
      </w:r>
      <w:proofErr w:type="spellEnd"/>
      <w:r w:rsidR="00032A93" w:rsidRPr="005C48A8">
        <w:rPr>
          <w:rFonts w:ascii="바탕체" w:eastAsia="바탕체" w:hAnsi="바탕체" w:hint="eastAsia"/>
        </w:rPr>
        <w:t xml:space="preserve"> Specification</w:t>
      </w:r>
      <w:bookmarkEnd w:id="10"/>
      <w:bookmarkEnd w:id="11"/>
    </w:p>
    <w:p w14:paraId="14780CFB" w14:textId="77777777" w:rsidR="00EC64CD" w:rsidRPr="005C48A8" w:rsidRDefault="00826B10" w:rsidP="00082E48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bookmarkStart w:id="12" w:name="_Toc194922342"/>
      <w:r w:rsidRPr="005C48A8">
        <w:rPr>
          <w:rFonts w:ascii="바탕체" w:eastAsia="바탕체" w:hAnsi="바탕체" w:hint="eastAsia"/>
        </w:rPr>
        <w:t>회원가입</w:t>
      </w:r>
      <w:bookmarkEnd w:id="12"/>
      <w:r w:rsidR="002B5DB2" w:rsidRPr="005C48A8">
        <w:rPr>
          <w:rFonts w:ascii="바탕체" w:eastAsia="바탕체" w:hAnsi="바탕체"/>
        </w:rPr>
        <w:fldChar w:fldCharType="begin"/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 w:hint="eastAsia"/>
        </w:rPr>
        <w:instrText>XE "회원가입"</w:instrText>
      </w:r>
      <w:r w:rsidRPr="005C48A8">
        <w:rPr>
          <w:rFonts w:ascii="바탕체" w:eastAsia="바탕체" w:hAnsi="바탕체"/>
        </w:rPr>
        <w:instrText xml:space="preserve"> </w:instrText>
      </w:r>
      <w:r w:rsidR="002B5DB2" w:rsidRPr="005C48A8">
        <w:rPr>
          <w:rFonts w:ascii="바탕체" w:eastAsia="바탕체" w:hAnsi="바탕체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4"/>
        <w:gridCol w:w="6980"/>
      </w:tblGrid>
      <w:tr w:rsidR="00330722" w14:paraId="6AA4C8F8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C96AB02" w14:textId="77777777" w:rsidR="00774590" w:rsidRDefault="00774590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U</w:t>
            </w:r>
            <w:r>
              <w:rPr>
                <w:rFonts w:ascii="바탕체" w:eastAsia="바탕체" w:hAnsi="바탕체"/>
                <w:sz w:val="18"/>
              </w:rPr>
              <w:t>secase</w:t>
            </w:r>
            <w:proofErr w:type="spellEnd"/>
            <w:r>
              <w:rPr>
                <w:rFonts w:ascii="바탕체" w:eastAsia="바탕체" w:hAnsi="바탕체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이름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1B2B63EA" w14:textId="77777777" w:rsidR="00774590" w:rsidRDefault="00774590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회원 가입</w:t>
            </w:r>
          </w:p>
        </w:tc>
      </w:tr>
      <w:tr w:rsidR="00330722" w14:paraId="46BA2985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EBEBE71" w14:textId="77777777" w:rsidR="00774590" w:rsidRDefault="00774590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I</w:t>
            </w:r>
            <w:r>
              <w:rPr>
                <w:rFonts w:ascii="바탕체" w:eastAsia="바탕체" w:hAnsi="바탕체"/>
                <w:sz w:val="18"/>
              </w:rPr>
              <w:t>D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69CC18E" w14:textId="77777777" w:rsidR="00774590" w:rsidRDefault="00774590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01</w:t>
            </w:r>
          </w:p>
        </w:tc>
      </w:tr>
      <w:tr w:rsidR="00330722" w14:paraId="30413329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ED7B159" w14:textId="77777777" w:rsidR="00774590" w:rsidRDefault="00774590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t xml:space="preserve">간략 </w:t>
            </w:r>
            <w:r>
              <w:rPr>
                <w:rFonts w:ascii="바탕체" w:eastAsia="바탕체" w:hAnsi="바탕체" w:hint="eastAsia"/>
                <w:sz w:val="18"/>
              </w:rPr>
              <w:t>설명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63BBA1F6" w14:textId="77777777" w:rsidR="00774590" w:rsidRDefault="00774590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채팅 시스템을 사용하기 위한 일련의 회원 가입 절차에 대해 명세한다.</w:t>
            </w:r>
          </w:p>
        </w:tc>
      </w:tr>
      <w:tr w:rsidR="00330722" w14:paraId="0DBF45CD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05468BC" w14:textId="77777777" w:rsidR="00774590" w:rsidRDefault="00774590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ctor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5142E104" w14:textId="77777777" w:rsidR="00774590" w:rsidRDefault="00774590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proofErr w:type="gramStart"/>
            <w:r>
              <w:rPr>
                <w:rFonts w:ascii="바탕체" w:eastAsia="바탕체" w:hAnsi="바탕체" w:hint="eastAsia"/>
                <w:sz w:val="18"/>
                <w:szCs w:val="18"/>
              </w:rPr>
              <w:t>Client(</w:t>
            </w:r>
            <w:proofErr w:type="gramEnd"/>
            <w:r>
              <w:rPr>
                <w:rFonts w:ascii="바탕체" w:eastAsia="바탕체" w:hAnsi="바탕체" w:hint="eastAsia"/>
                <w:sz w:val="18"/>
                <w:szCs w:val="18"/>
              </w:rPr>
              <w:t>Initiator), Server</w:t>
            </w:r>
          </w:p>
        </w:tc>
      </w:tr>
      <w:tr w:rsidR="00330722" w14:paraId="7D02AF41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7DE579CC" w14:textId="77777777" w:rsidR="00774590" w:rsidRDefault="00774590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</w:t>
            </w:r>
            <w:r>
              <w:rPr>
                <w:rFonts w:ascii="바탕체" w:eastAsia="바탕체" w:hAnsi="바탕체"/>
                <w:sz w:val="18"/>
              </w:rPr>
              <w:t>re-Conditions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677E8D61" w14:textId="77777777" w:rsidR="00774590" w:rsidRDefault="00774590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</w:p>
        </w:tc>
      </w:tr>
      <w:tr w:rsidR="00330722" w14:paraId="5586E07C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B0A5BD4" w14:textId="77777777" w:rsidR="00774590" w:rsidRDefault="00774590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M</w:t>
            </w:r>
            <w:r>
              <w:rPr>
                <w:rFonts w:ascii="바탕체" w:eastAsia="바탕체" w:hAnsi="바탕체"/>
                <w:sz w:val="18"/>
              </w:rPr>
              <w:t>ain Flow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771C097" w14:textId="77777777" w:rsidR="00774590" w:rsidRDefault="00774590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 사용자는 서버에 인증 번호를 요청한다</w:t>
            </w:r>
            <w:r>
              <w:rPr>
                <w:rFonts w:ascii="바탕체" w:eastAsia="바탕체" w:hAnsi="바탕체" w:cs="굴림"/>
                <w:color w:val="000000"/>
                <w:sz w:val="18"/>
                <w:szCs w:val="18"/>
              </w:rPr>
              <w:t>.</w:t>
            </w:r>
          </w:p>
          <w:p w14:paraId="31F61BFA" w14:textId="77777777" w:rsidR="00774590" w:rsidRDefault="00774590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 서버는 사용자에게 </w:t>
            </w:r>
            <w:r>
              <w:rPr>
                <w:rFonts w:ascii="바탕체" w:eastAsia="바탕체" w:hAnsi="바탕체" w:cs="굴림"/>
                <w:color w:val="000000"/>
                <w:sz w:val="18"/>
                <w:szCs w:val="18"/>
              </w:rPr>
              <w:t>SMS</w:t>
            </w: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로 인증 번호를 전송한다</w:t>
            </w:r>
            <w:r>
              <w:rPr>
                <w:rFonts w:ascii="바탕체" w:eastAsia="바탕체" w:hAnsi="바탕체" w:cs="굴림"/>
                <w:color w:val="000000"/>
                <w:sz w:val="18"/>
                <w:szCs w:val="18"/>
              </w:rPr>
              <w:t>.</w:t>
            </w:r>
          </w:p>
          <w:p w14:paraId="499C055C" w14:textId="77777777" w:rsidR="00774590" w:rsidRDefault="00774590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 사용자는 전송된 인증 번호를 회원 등록 화면에 입력하고 인증을 요청한다</w:t>
            </w:r>
            <w:r>
              <w:rPr>
                <w:rFonts w:ascii="바탕체" w:eastAsia="바탕체" w:hAnsi="바탕체" w:cs="굴림"/>
                <w:color w:val="000000"/>
                <w:sz w:val="18"/>
                <w:szCs w:val="18"/>
              </w:rPr>
              <w:t>.</w:t>
            </w:r>
          </w:p>
          <w:p w14:paraId="01867577" w14:textId="77777777" w:rsidR="00774590" w:rsidRDefault="00774590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 서버는 사용자를 확인하고</w:t>
            </w:r>
            <w:r>
              <w:rPr>
                <w:rFonts w:ascii="바탕체" w:eastAsia="바탕체" w:hAnsi="바탕체" w:cs="굴림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사용자를 등록한다</w:t>
            </w:r>
            <w:r>
              <w:rPr>
                <w:rFonts w:ascii="바탕체" w:eastAsia="바탕체" w:hAnsi="바탕체" w:cs="굴림"/>
                <w:color w:val="000000"/>
                <w:sz w:val="18"/>
                <w:szCs w:val="18"/>
              </w:rPr>
              <w:t>.</w:t>
            </w:r>
          </w:p>
          <w:p w14:paraId="1E54FDF2" w14:textId="77777777" w:rsidR="00774590" w:rsidRDefault="00774590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 서버는 사용자 등록을 완료한 뒤</w:t>
            </w:r>
            <w:r>
              <w:rPr>
                <w:rFonts w:ascii="바탕체" w:eastAsia="바탕체" w:hAnsi="바탕체" w:cs="굴림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사용자에게 이름을 요청한다</w:t>
            </w:r>
            <w:r>
              <w:rPr>
                <w:rFonts w:ascii="바탕체" w:eastAsia="바탕체" w:hAnsi="바탕체" w:cs="굴림"/>
                <w:color w:val="000000"/>
                <w:sz w:val="18"/>
                <w:szCs w:val="18"/>
              </w:rPr>
              <w:t>.</w:t>
            </w:r>
          </w:p>
          <w:p w14:paraId="3D9EEABB" w14:textId="77777777" w:rsidR="00774590" w:rsidRDefault="00774590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 사용자는 자신의 이름을 입력하고</w:t>
            </w:r>
            <w:r>
              <w:rPr>
                <w:rFonts w:ascii="바탕체" w:eastAsia="바탕체" w:hAnsi="바탕체" w:cs="굴림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완료 버튼을 누른다</w:t>
            </w:r>
            <w:r>
              <w:rPr>
                <w:rFonts w:ascii="바탕체" w:eastAsia="바탕체" w:hAnsi="바탕체" w:cs="굴림"/>
                <w:color w:val="000000"/>
                <w:sz w:val="18"/>
                <w:szCs w:val="18"/>
              </w:rPr>
              <w:t>.</w:t>
            </w:r>
          </w:p>
          <w:p w14:paraId="149FE7A8" w14:textId="77777777" w:rsidR="00774590" w:rsidRDefault="00774590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 서버는 사용자의 이름을 저장한 뒤</w:t>
            </w:r>
            <w:r>
              <w:rPr>
                <w:rFonts w:ascii="바탕체" w:eastAsia="바탕체" w:hAnsi="바탕체" w:cs="굴림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등록에 성공하였음을 알린다</w:t>
            </w:r>
            <w:r>
              <w:rPr>
                <w:rFonts w:ascii="바탕체" w:eastAsia="바탕체" w:hAnsi="바탕체" w:cs="굴림"/>
                <w:color w:val="000000"/>
                <w:sz w:val="18"/>
                <w:szCs w:val="18"/>
              </w:rPr>
              <w:t>.</w:t>
            </w:r>
          </w:p>
        </w:tc>
      </w:tr>
      <w:tr w:rsidR="00330722" w14:paraId="406A7DEA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325EE7B0" w14:textId="77777777" w:rsidR="00774590" w:rsidRDefault="00774590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</w:t>
            </w:r>
            <w:r>
              <w:rPr>
                <w:rFonts w:ascii="바탕체" w:eastAsia="바탕체" w:hAnsi="바탕체"/>
                <w:sz w:val="18"/>
              </w:rPr>
              <w:t>ost-Conditions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7DEB2154" w14:textId="77777777" w:rsidR="00774590" w:rsidRDefault="00774590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 사용자는 회원으로 등록된다.</w:t>
            </w:r>
          </w:p>
        </w:tc>
      </w:tr>
      <w:tr w:rsidR="00330722" w14:paraId="1753C894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06D5126" w14:textId="77777777" w:rsidR="00774590" w:rsidRDefault="00774590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lternative Flow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0CCF022A" w14:textId="77777777" w:rsidR="00774590" w:rsidRDefault="00774590">
            <w:pPr>
              <w:pStyle w:val="13"/>
              <w:wordWrap/>
              <w:spacing w:after="0"/>
              <w:ind w:left="270" w:hangingChars="150" w:hanging="27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4-1) 인증번호가 잘못되어 인증에 실패하였다. 사용자는 서버로부터 다시 인증 번호를 요청하여, 다시 인증 과정을 수행한다.</w:t>
            </w:r>
          </w:p>
          <w:p w14:paraId="7C92B32F" w14:textId="77777777" w:rsidR="00774590" w:rsidRDefault="00774590">
            <w:pPr>
              <w:pStyle w:val="13"/>
              <w:wordWrap/>
              <w:spacing w:after="0"/>
              <w:ind w:left="270" w:hangingChars="150" w:hanging="27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6-1) 사용자가 아무런 입력을 하지 않고 완료 버튼을 눌렀다. 사용자에게 이름이 입력되지 않았음을 알리고, 다시 입력을 요청한다.</w:t>
            </w:r>
          </w:p>
          <w:p w14:paraId="22F11F8A" w14:textId="77777777" w:rsidR="00774590" w:rsidRDefault="00774590">
            <w:pPr>
              <w:pStyle w:val="13"/>
              <w:wordWrap/>
              <w:spacing w:after="0"/>
              <w:ind w:left="270" w:hangingChars="150" w:hanging="27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 xml:space="preserve">8) 사용자가 회원 등록 과정 중 프로그램을 종료하였다. 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유스케이스를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 xml:space="preserve"> 다시 시작한다.</w:t>
            </w:r>
          </w:p>
        </w:tc>
      </w:tr>
    </w:tbl>
    <w:p w14:paraId="04428845" w14:textId="77777777" w:rsidR="00A83DE5" w:rsidRPr="005C48A8" w:rsidRDefault="00A83DE5" w:rsidP="00EC64CD">
      <w:pPr>
        <w:wordWrap/>
        <w:adjustRightInd w:val="0"/>
        <w:jc w:val="left"/>
        <w:rPr>
          <w:rFonts w:ascii="바탕체" w:eastAsia="바탕체" w:hAnsi="바탕체"/>
        </w:rPr>
      </w:pPr>
    </w:p>
    <w:p w14:paraId="077282E1" w14:textId="77777777" w:rsidR="00082E48" w:rsidRPr="005C48A8" w:rsidRDefault="00082E48" w:rsidP="00EC64CD">
      <w:pPr>
        <w:wordWrap/>
        <w:adjustRightInd w:val="0"/>
        <w:jc w:val="left"/>
        <w:rPr>
          <w:rFonts w:ascii="바탕체" w:eastAsia="바탕체" w:hAnsi="바탕체"/>
        </w:rPr>
      </w:pPr>
    </w:p>
    <w:p w14:paraId="4F13B3F9" w14:textId="3F378E32" w:rsidR="00082E48" w:rsidRDefault="00D13520" w:rsidP="00082E48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로그인</w:t>
      </w:r>
    </w:p>
    <w:p w14:paraId="0C99C932" w14:textId="77777777" w:rsidR="00D13520" w:rsidRDefault="00D13520" w:rsidP="00D13520"/>
    <w:p w14:paraId="5909DF0A" w14:textId="0D873B13" w:rsidR="00D13520" w:rsidRDefault="00D13520" w:rsidP="00D13520"/>
    <w:p w14:paraId="492FF028" w14:textId="13B6B4B2" w:rsidR="00D13520" w:rsidRDefault="00D13520" w:rsidP="00D13520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proofErr w:type="spellStart"/>
      <w:r>
        <w:rPr>
          <w:rFonts w:ascii="바탕체" w:eastAsia="바탕체" w:hAnsi="바탕체" w:hint="eastAsia"/>
        </w:rPr>
        <w:lastRenderedPageBreak/>
        <w:t>다시듣기</w:t>
      </w:r>
      <w:proofErr w:type="spellEnd"/>
      <w:r>
        <w:rPr>
          <w:rFonts w:ascii="바탕체" w:eastAsia="바탕체" w:hAnsi="바탕체" w:hint="eastAsia"/>
        </w:rPr>
        <w:t xml:space="preserve"> 스트리밍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4"/>
        <w:gridCol w:w="6980"/>
      </w:tblGrid>
      <w:tr w:rsidR="00101A31" w14:paraId="4C4CE204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74B705D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U</w:t>
            </w:r>
            <w:r>
              <w:rPr>
                <w:rFonts w:ascii="바탕체" w:eastAsia="바탕체" w:hAnsi="바탕체"/>
                <w:sz w:val="18"/>
              </w:rPr>
              <w:t>secase</w:t>
            </w:r>
            <w:proofErr w:type="spellEnd"/>
            <w:r>
              <w:rPr>
                <w:rFonts w:ascii="바탕체" w:eastAsia="바탕체" w:hAnsi="바탕체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이름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54228B75" w14:textId="77777777" w:rsidR="00101A31" w:rsidRDefault="00101A31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다시 듣기 스트리밍</w:t>
            </w:r>
          </w:p>
        </w:tc>
      </w:tr>
      <w:tr w:rsidR="00101A31" w14:paraId="5CF13424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3C879D7A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I</w:t>
            </w:r>
            <w:r>
              <w:rPr>
                <w:rFonts w:ascii="바탕체" w:eastAsia="바탕체" w:hAnsi="바탕체"/>
                <w:sz w:val="18"/>
              </w:rPr>
              <w:t>D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39B12BFC" w14:textId="77777777" w:rsidR="00101A31" w:rsidRDefault="00101A31" w:rsidP="00541C8D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0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3</w:t>
            </w:r>
          </w:p>
        </w:tc>
      </w:tr>
      <w:tr w:rsidR="00101A31" w14:paraId="1CDF4B3B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2C6A41DD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t xml:space="preserve">간략 </w:t>
            </w:r>
            <w:r>
              <w:rPr>
                <w:rFonts w:ascii="바탕체" w:eastAsia="바탕체" w:hAnsi="바탕체" w:hint="eastAsia"/>
                <w:sz w:val="18"/>
              </w:rPr>
              <w:t>설명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36D8DA3" w14:textId="77777777" w:rsidR="00101A31" w:rsidRDefault="00101A31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555CE4">
              <w:rPr>
                <w:rFonts w:ascii="바탕체" w:eastAsia="바탕체" w:hAnsi="바탕체" w:hint="eastAsia"/>
                <w:sz w:val="18"/>
                <w:szCs w:val="18"/>
              </w:rPr>
              <w:t>사용자가 특정 라디오 프로그램의 전체 방송을 다시 스트리밍으로 청취할 수 있다.</w:t>
            </w:r>
          </w:p>
        </w:tc>
      </w:tr>
      <w:tr w:rsidR="00101A31" w14:paraId="20F6CCED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3D55E5EF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ctor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2362D0F3" w14:textId="77777777" w:rsidR="00101A31" w:rsidRDefault="00101A31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Client, Server</w:t>
            </w:r>
          </w:p>
        </w:tc>
      </w:tr>
      <w:tr w:rsidR="00101A31" w14:paraId="3F9EC9C4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372060FD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</w:t>
            </w:r>
            <w:r>
              <w:rPr>
                <w:rFonts w:ascii="바탕체" w:eastAsia="바탕체" w:hAnsi="바탕체"/>
                <w:sz w:val="18"/>
              </w:rPr>
              <w:t>re-Conditions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703588EC" w14:textId="77777777" w:rsidR="00101A31" w:rsidRDefault="00101A31" w:rsidP="00541C8D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r w:rsidRPr="00A75231">
              <w:rPr>
                <w:rFonts w:ascii="바탕체" w:eastAsia="바탕체" w:hAnsi="바탕체" w:hint="eastAsia"/>
                <w:sz w:val="18"/>
                <w:szCs w:val="18"/>
              </w:rPr>
              <w:t xml:space="preserve">해당 </w:t>
            </w:r>
            <w:proofErr w:type="spellStart"/>
            <w:r w:rsidRPr="00A75231">
              <w:rPr>
                <w:rFonts w:ascii="바탕체" w:eastAsia="바탕체" w:hAnsi="바탕체" w:hint="eastAsia"/>
                <w:sz w:val="18"/>
                <w:szCs w:val="18"/>
              </w:rPr>
              <w:t>회차의</w:t>
            </w:r>
            <w:proofErr w:type="spellEnd"/>
            <w:r w:rsidRPr="00A75231">
              <w:rPr>
                <w:rFonts w:ascii="바탕체" w:eastAsia="바탕체" w:hAnsi="바탕체" w:hint="eastAsia"/>
                <w:sz w:val="18"/>
                <w:szCs w:val="18"/>
              </w:rPr>
              <w:t xml:space="preserve"> 다시 듣기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오디오 파일이 존재해야 한다.</w:t>
            </w:r>
          </w:p>
          <w:p w14:paraId="50D2BCB8" w14:textId="77777777" w:rsidR="00101A31" w:rsidRDefault="00101A31" w:rsidP="00541C8D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 사용자는 로그인 상태여야 한다.</w:t>
            </w:r>
          </w:p>
        </w:tc>
      </w:tr>
      <w:tr w:rsidR="00101A31" w:rsidRPr="00626B65" w14:paraId="33AFC11F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9AF45C2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M</w:t>
            </w:r>
            <w:r>
              <w:rPr>
                <w:rFonts w:ascii="바탕체" w:eastAsia="바탕체" w:hAnsi="바탕체"/>
                <w:sz w:val="18"/>
              </w:rPr>
              <w:t>ain Flow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64141058" w14:textId="77777777" w:rsidR="00101A31" w:rsidRPr="00874F9A" w:rsidRDefault="00101A31" w:rsidP="00101A31">
            <w:pPr>
              <w:numPr>
                <w:ilvl w:val="0"/>
                <w:numId w:val="39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 w:rsidRPr="00555CE4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사용자</w:t>
            </w: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가 원하는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회차를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 선택한다.</w:t>
            </w:r>
          </w:p>
          <w:p w14:paraId="70C3FD3F" w14:textId="77777777" w:rsidR="00101A31" w:rsidRDefault="00101A31" w:rsidP="00101A31">
            <w:pPr>
              <w:numPr>
                <w:ilvl w:val="0"/>
                <w:numId w:val="39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서버는 오디오 플레이어에 해당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회차의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 오디오 파일을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로드한다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.</w:t>
            </w:r>
          </w:p>
          <w:p w14:paraId="29D74EB4" w14:textId="77777777" w:rsidR="00101A31" w:rsidRPr="00626B65" w:rsidRDefault="00101A31" w:rsidP="00101A31">
            <w:pPr>
              <w:numPr>
                <w:ilvl w:val="0"/>
                <w:numId w:val="39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사용자가 </w:t>
            </w:r>
            <w:proofErr w:type="spellStart"/>
            <w:r w:rsidRPr="00626B65"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다시듣기</w:t>
            </w:r>
            <w:proofErr w:type="spellEnd"/>
            <w:r w:rsidRPr="00626B65"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 재생 버튼을 클릭한다.</w:t>
            </w:r>
          </w:p>
          <w:p w14:paraId="43F309C3" w14:textId="77777777" w:rsidR="00101A31" w:rsidRPr="00626B65" w:rsidRDefault="00101A31" w:rsidP="00101A31">
            <w:pPr>
              <w:numPr>
                <w:ilvl w:val="0"/>
                <w:numId w:val="39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 w:rsidRPr="00626B65"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오디오 스트리밍 플레이어가 실행된다.</w:t>
            </w:r>
          </w:p>
          <w:p w14:paraId="5DCA446C" w14:textId="77777777" w:rsidR="00101A31" w:rsidRPr="00626B65" w:rsidRDefault="00101A31" w:rsidP="00101A31">
            <w:pPr>
              <w:numPr>
                <w:ilvl w:val="0"/>
                <w:numId w:val="39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 w:rsidRPr="00626B65"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청취 중 재생/일시정지/구간이동 등의 조작을 할 수 있다. </w:t>
            </w:r>
          </w:p>
        </w:tc>
      </w:tr>
      <w:tr w:rsidR="00101A31" w:rsidRPr="00874F9A" w14:paraId="1114B000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78908C96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</w:t>
            </w:r>
            <w:r>
              <w:rPr>
                <w:rFonts w:ascii="바탕체" w:eastAsia="바탕체" w:hAnsi="바탕체"/>
                <w:sz w:val="18"/>
              </w:rPr>
              <w:t>ost-Conditions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5C6E5DE3" w14:textId="77777777" w:rsidR="00101A31" w:rsidRPr="00874F9A" w:rsidRDefault="00101A31" w:rsidP="00541C8D">
            <w:pPr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- </w:t>
            </w:r>
            <w:r w:rsidRPr="00874F9A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사용자는 방송을 스트리밍으로 청취</w:t>
            </w: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할 수 있다.</w:t>
            </w:r>
          </w:p>
        </w:tc>
      </w:tr>
      <w:tr w:rsidR="00101A31" w14:paraId="5A27C7A5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1B09E01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lternative Flow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4FAA7A6F" w14:textId="77777777" w:rsidR="00101A31" w:rsidRDefault="00101A31" w:rsidP="00541C8D">
            <w:pPr>
              <w:pStyle w:val="13"/>
              <w:wordWrap/>
              <w:spacing w:after="0"/>
              <w:ind w:left="270" w:hangingChars="150" w:hanging="27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 xml:space="preserve">5-1) 사용자가 재생 도중 오디오 플레이어의 </w:t>
            </w:r>
            <w:r>
              <w:rPr>
                <w:rFonts w:ascii="바탕체" w:eastAsia="바탕체" w:hAnsi="바탕체"/>
                <w:spacing w:val="0"/>
                <w:sz w:val="18"/>
                <w:szCs w:val="18"/>
              </w:rPr>
              <w:t>progress bar</w:t>
            </w: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를 특정 위치로 이동하였다. 오디오 플레이어는 해당 구간으로 이동하여 재생한다.</w:t>
            </w:r>
          </w:p>
        </w:tc>
      </w:tr>
    </w:tbl>
    <w:p w14:paraId="7CAF0B73" w14:textId="77777777" w:rsidR="00D13520" w:rsidRPr="00101A31" w:rsidRDefault="00D13520" w:rsidP="00D13520"/>
    <w:p w14:paraId="47730173" w14:textId="77777777" w:rsidR="00D13520" w:rsidRDefault="00D13520" w:rsidP="00D13520"/>
    <w:p w14:paraId="4FEF6558" w14:textId="0DD2A74C" w:rsidR="00D13520" w:rsidRDefault="00101A31" w:rsidP="00D13520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proofErr w:type="spellStart"/>
      <w:r>
        <w:rPr>
          <w:rFonts w:ascii="바탕체" w:eastAsia="바탕체" w:hAnsi="바탕체" w:hint="eastAsia"/>
        </w:rPr>
        <w:t>선곡표</w:t>
      </w:r>
      <w:proofErr w:type="spellEnd"/>
      <w:r>
        <w:rPr>
          <w:rFonts w:ascii="바탕체" w:eastAsia="바탕체" w:hAnsi="바탕체" w:hint="eastAsia"/>
        </w:rPr>
        <w:t xml:space="preserve"> 재생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3"/>
        <w:gridCol w:w="6981"/>
      </w:tblGrid>
      <w:tr w:rsidR="00101A31" w14:paraId="00D04693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568C5E8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U</w:t>
            </w:r>
            <w:r>
              <w:rPr>
                <w:rFonts w:ascii="바탕체" w:eastAsia="바탕체" w:hAnsi="바탕체"/>
                <w:sz w:val="18"/>
              </w:rPr>
              <w:t>secase</w:t>
            </w:r>
            <w:proofErr w:type="spellEnd"/>
            <w:r>
              <w:rPr>
                <w:rFonts w:ascii="바탕체" w:eastAsia="바탕체" w:hAnsi="바탕체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이름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7F7D3111" w14:textId="77777777" w:rsidR="00101A31" w:rsidRDefault="00101A31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  <w:szCs w:val="18"/>
              </w:rPr>
              <w:t>선곡표</w:t>
            </w:r>
            <w:proofErr w:type="spellEnd"/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재생</w:t>
            </w:r>
          </w:p>
        </w:tc>
      </w:tr>
      <w:tr w:rsidR="00101A31" w14:paraId="1B332B11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130305F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I</w:t>
            </w:r>
            <w:r>
              <w:rPr>
                <w:rFonts w:ascii="바탕체" w:eastAsia="바탕체" w:hAnsi="바탕체"/>
                <w:sz w:val="18"/>
              </w:rPr>
              <w:t>D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40BC847B" w14:textId="77777777" w:rsidR="00101A31" w:rsidRDefault="00101A31" w:rsidP="00541C8D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0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4</w:t>
            </w:r>
          </w:p>
        </w:tc>
      </w:tr>
      <w:tr w:rsidR="00101A31" w14:paraId="0F731AFA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1507F07D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t xml:space="preserve">간략 </w:t>
            </w:r>
            <w:r>
              <w:rPr>
                <w:rFonts w:ascii="바탕체" w:eastAsia="바탕체" w:hAnsi="바탕체" w:hint="eastAsia"/>
                <w:sz w:val="18"/>
              </w:rPr>
              <w:t>설명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6CA19F8F" w14:textId="77777777" w:rsidR="00101A31" w:rsidRDefault="00101A31" w:rsidP="00541C8D">
            <w:pPr>
              <w:pStyle w:val="af7"/>
              <w:wordWrap/>
              <w:spacing w:line="240" w:lineRule="auto"/>
              <w:jc w:val="left"/>
              <w:rPr>
                <w:rFonts w:ascii="바탕체" w:eastAsia="바탕체" w:hAnsi="바탕체"/>
                <w:sz w:val="18"/>
                <w:szCs w:val="18"/>
              </w:rPr>
            </w:pPr>
            <w:r w:rsidRPr="002C6567">
              <w:rPr>
                <w:rFonts w:ascii="바탕체" w:eastAsia="바탕체" w:hAnsi="바탕체" w:hint="eastAsia"/>
                <w:sz w:val="18"/>
                <w:szCs w:val="18"/>
              </w:rPr>
              <w:t>사용자는 방송 프로그램의 선곡표를 확인하고, 원하는 곡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을</w:t>
            </w:r>
            <w:r w:rsidRPr="002C6567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음원 스트리밍 서비스를</w:t>
            </w:r>
            <w:r w:rsidRPr="002C6567">
              <w:rPr>
                <w:rFonts w:ascii="바탕체" w:eastAsia="바탕체" w:hAnsi="바탕체" w:hint="eastAsia"/>
                <w:sz w:val="18"/>
                <w:szCs w:val="18"/>
              </w:rPr>
              <w:t xml:space="preserve"> 통해 음악을 감상할 수 있다.</w:t>
            </w:r>
            <w:r w:rsidRPr="002C6567"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</w:p>
        </w:tc>
      </w:tr>
      <w:tr w:rsidR="00101A31" w14:paraId="1702573D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DDE9D32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ctor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70415FBA" w14:textId="77777777" w:rsidR="00101A31" w:rsidRDefault="00101A31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Client, Server</w:t>
            </w:r>
          </w:p>
        </w:tc>
      </w:tr>
      <w:tr w:rsidR="00101A31" w:rsidRPr="002C6567" w14:paraId="314F5DBA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FD96B98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</w:t>
            </w:r>
            <w:r>
              <w:rPr>
                <w:rFonts w:ascii="바탕체" w:eastAsia="바탕체" w:hAnsi="바탕체"/>
                <w:sz w:val="18"/>
              </w:rPr>
              <w:t>re-Conditions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6301750B" w14:textId="77777777" w:rsidR="00101A31" w:rsidRDefault="00101A31" w:rsidP="00541C8D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사용자는 음원 스트리밍 서비스에 </w:t>
            </w:r>
            <w:proofErr w:type="spellStart"/>
            <w:r>
              <w:rPr>
                <w:rFonts w:ascii="바탕체" w:eastAsia="바탕체" w:hAnsi="바탕체" w:hint="eastAsia"/>
                <w:sz w:val="18"/>
                <w:szCs w:val="18"/>
              </w:rPr>
              <w:t>로그인된</w:t>
            </w:r>
            <w:proofErr w:type="spellEnd"/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상태여야 한다.</w:t>
            </w:r>
          </w:p>
          <w:p w14:paraId="49F40422" w14:textId="77777777" w:rsidR="00101A31" w:rsidRPr="002C6567" w:rsidRDefault="00101A31" w:rsidP="00541C8D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- 해당 방송의 </w:t>
            </w:r>
            <w:proofErr w:type="spellStart"/>
            <w:r>
              <w:rPr>
                <w:rFonts w:ascii="바탕체" w:eastAsia="바탕체" w:hAnsi="바탕체" w:hint="eastAsia"/>
                <w:sz w:val="18"/>
                <w:szCs w:val="18"/>
              </w:rPr>
              <w:t>선곡표</w:t>
            </w:r>
            <w:proofErr w:type="spellEnd"/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정보가 서버에 정상적으로 </w:t>
            </w:r>
            <w:proofErr w:type="spellStart"/>
            <w:r>
              <w:rPr>
                <w:rFonts w:ascii="바탕체" w:eastAsia="바탕체" w:hAnsi="바탕체" w:hint="eastAsia"/>
                <w:sz w:val="18"/>
                <w:szCs w:val="18"/>
              </w:rPr>
              <w:t>업로드되어</w:t>
            </w:r>
            <w:proofErr w:type="spellEnd"/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있어야 한다.</w:t>
            </w:r>
          </w:p>
        </w:tc>
      </w:tr>
      <w:tr w:rsidR="00101A31" w:rsidRPr="003F6FF9" w14:paraId="243AF217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CCB6616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M</w:t>
            </w:r>
            <w:r>
              <w:rPr>
                <w:rFonts w:ascii="바탕체" w:eastAsia="바탕체" w:hAnsi="바탕체"/>
                <w:sz w:val="18"/>
              </w:rPr>
              <w:t>ain Flow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321838B4" w14:textId="77777777" w:rsidR="00101A31" w:rsidRPr="00874F9A" w:rsidRDefault="00101A31" w:rsidP="00101A31">
            <w:pPr>
              <w:numPr>
                <w:ilvl w:val="0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 w:rsidRPr="00555CE4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사용자</w:t>
            </w: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가 원하는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회차를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 선택한다.</w:t>
            </w:r>
          </w:p>
          <w:p w14:paraId="66441BA4" w14:textId="77777777" w:rsidR="00101A31" w:rsidRDefault="00101A31" w:rsidP="00101A31">
            <w:pPr>
              <w:numPr>
                <w:ilvl w:val="0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서버는 해당 방송의 선곡 정보를 음원 스트리밍 서비스 </w:t>
            </w:r>
            <w:r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  <w:t>API</w:t>
            </w: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를 통해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로드한다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.</w:t>
            </w:r>
          </w:p>
          <w:p w14:paraId="5DE56301" w14:textId="77777777" w:rsidR="00101A31" w:rsidRDefault="00101A31" w:rsidP="00101A31">
            <w:pPr>
              <w:numPr>
                <w:ilvl w:val="0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각 곡에 대해 앨범 이미지, 곡 제목, 아티스트 이름을 화면에 표시한다.</w:t>
            </w:r>
          </w:p>
          <w:p w14:paraId="441403F1" w14:textId="77777777" w:rsidR="00101A31" w:rsidRDefault="00101A31" w:rsidP="00101A31">
            <w:pPr>
              <w:numPr>
                <w:ilvl w:val="0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사용자가 원하는 곡의 정보를 화인하고, 곡의 재생 버튼을 클릭한다.</w:t>
            </w:r>
          </w:p>
          <w:p w14:paraId="4EE80194" w14:textId="77777777" w:rsidR="00101A31" w:rsidRDefault="00101A31" w:rsidP="00101A31">
            <w:pPr>
              <w:numPr>
                <w:ilvl w:val="0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lastRenderedPageBreak/>
              <w:t xml:space="preserve">음원 스트리밍 서비스 </w:t>
            </w:r>
            <w:r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  <w:t>API</w:t>
            </w: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를 통해 해당 곡이 재생된다.</w:t>
            </w:r>
          </w:p>
          <w:p w14:paraId="35915A1E" w14:textId="77777777" w:rsidR="00101A31" w:rsidRPr="003F6FF9" w:rsidRDefault="00101A31" w:rsidP="00101A31">
            <w:pPr>
              <w:numPr>
                <w:ilvl w:val="0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사용자는 동일한 위치의 버튼을 다시 눌러 재생을 중지할 수 있다.</w:t>
            </w:r>
          </w:p>
        </w:tc>
      </w:tr>
    </w:tbl>
    <w:p w14:paraId="2BC7F27E" w14:textId="77777777" w:rsidR="00D13520" w:rsidRPr="00101A31" w:rsidRDefault="00D13520" w:rsidP="00D13520"/>
    <w:p w14:paraId="32AD7C67" w14:textId="77777777" w:rsidR="00D13520" w:rsidRPr="00D13520" w:rsidRDefault="00D13520" w:rsidP="00D13520"/>
    <w:p w14:paraId="023B8809" w14:textId="0F62966F" w:rsidR="00D13520" w:rsidRDefault="00D13520" w:rsidP="00D13520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proofErr w:type="spellStart"/>
      <w:r>
        <w:rPr>
          <w:rFonts w:ascii="바탕체" w:eastAsia="바탕체" w:hAnsi="바탕체" w:hint="eastAsia"/>
        </w:rPr>
        <w:t>선곡표</w:t>
      </w:r>
      <w:proofErr w:type="spellEnd"/>
      <w:r>
        <w:rPr>
          <w:rFonts w:ascii="바탕체" w:eastAsia="바탕체" w:hAnsi="바탕체" w:hint="eastAsia"/>
        </w:rPr>
        <w:t xml:space="preserve"> 재생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6979"/>
      </w:tblGrid>
      <w:tr w:rsidR="00101A31" w14:paraId="220D8230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179BD40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U</w:t>
            </w:r>
            <w:r>
              <w:rPr>
                <w:rFonts w:ascii="바탕체" w:eastAsia="바탕체" w:hAnsi="바탕체"/>
                <w:sz w:val="18"/>
              </w:rPr>
              <w:t>secase</w:t>
            </w:r>
            <w:proofErr w:type="spellEnd"/>
            <w:r>
              <w:rPr>
                <w:rFonts w:ascii="바탕체" w:eastAsia="바탕체" w:hAnsi="바탕체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이름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465E130C" w14:textId="77777777" w:rsidR="00101A31" w:rsidRDefault="00101A31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프로그램 요약 정보</w:t>
            </w:r>
          </w:p>
        </w:tc>
      </w:tr>
      <w:tr w:rsidR="00101A31" w14:paraId="76F7C7F0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7B482235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I</w:t>
            </w:r>
            <w:r>
              <w:rPr>
                <w:rFonts w:ascii="바탕체" w:eastAsia="바탕체" w:hAnsi="바탕체"/>
                <w:sz w:val="18"/>
              </w:rPr>
              <w:t>D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195542FE" w14:textId="77777777" w:rsidR="00101A31" w:rsidRDefault="00101A31" w:rsidP="00541C8D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0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5</w:t>
            </w:r>
          </w:p>
        </w:tc>
      </w:tr>
      <w:tr w:rsidR="00101A31" w:rsidRPr="00BD4EF7" w14:paraId="67EDB669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1ABE2ED6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t xml:space="preserve">간략 </w:t>
            </w:r>
            <w:r>
              <w:rPr>
                <w:rFonts w:ascii="바탕체" w:eastAsia="바탕체" w:hAnsi="바탕체" w:hint="eastAsia"/>
                <w:sz w:val="18"/>
              </w:rPr>
              <w:t>설명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D1789E8" w14:textId="77777777" w:rsidR="00101A31" w:rsidRDefault="00101A31" w:rsidP="00541C8D">
            <w:pPr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BD4EF7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라디오 프로그램의 요약 리스트를 태그 기반으로 필터링할 수 있고, 요약 항목을 클릭하면 해당 요약의 상세 정보(내용 요약, 사연 요약, 음악 정보 등)를 </w:t>
            </w:r>
            <w:proofErr w:type="spellStart"/>
            <w:r w:rsidRPr="00BD4EF7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토글</w:t>
            </w:r>
            <w:proofErr w:type="spellEnd"/>
            <w:r w:rsidRPr="00BD4EF7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 xml:space="preserve"> 형태로 확인할 수 있다.</w:t>
            </w:r>
          </w:p>
          <w:p w14:paraId="5B124BAB" w14:textId="77777777" w:rsidR="00101A31" w:rsidRPr="00BD4EF7" w:rsidRDefault="00101A31" w:rsidP="00541C8D">
            <w:pPr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 w:rsidRPr="00BD4EF7"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요약 항목별로 해당 구간의 오디오를 재생할 수 있다.</w:t>
            </w:r>
          </w:p>
        </w:tc>
      </w:tr>
      <w:tr w:rsidR="00101A31" w14:paraId="20F16183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257BCB70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ctor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193853BE" w14:textId="77777777" w:rsidR="00101A31" w:rsidRDefault="00101A31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Client, Server</w:t>
            </w:r>
          </w:p>
        </w:tc>
      </w:tr>
      <w:tr w:rsidR="00101A31" w14:paraId="256F4C34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736AEFC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</w:t>
            </w:r>
            <w:r>
              <w:rPr>
                <w:rFonts w:ascii="바탕체" w:eastAsia="바탕체" w:hAnsi="바탕체"/>
                <w:sz w:val="18"/>
              </w:rPr>
              <w:t>re-Conditions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37E3F5EE" w14:textId="77777777" w:rsidR="00101A31" w:rsidRDefault="00101A31" w:rsidP="00541C8D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 사용자는 로그인 상태여야 한다.</w:t>
            </w:r>
          </w:p>
          <w:p w14:paraId="3F5E7305" w14:textId="77777777" w:rsidR="00101A31" w:rsidRDefault="00101A31" w:rsidP="00541C8D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 요약 정보와 오디오 파일이 존재해야 한다.</w:t>
            </w:r>
          </w:p>
        </w:tc>
      </w:tr>
      <w:tr w:rsidR="00101A31" w:rsidRPr="00973856" w14:paraId="1E153CCF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39CB2202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M</w:t>
            </w:r>
            <w:r>
              <w:rPr>
                <w:rFonts w:ascii="바탕체" w:eastAsia="바탕체" w:hAnsi="바탕체"/>
                <w:sz w:val="18"/>
              </w:rPr>
              <w:t>ain Flow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40E48CA1" w14:textId="77777777" w:rsidR="00101A31" w:rsidRPr="00874F9A" w:rsidRDefault="00101A31" w:rsidP="00101A31">
            <w:pPr>
              <w:numPr>
                <w:ilvl w:val="0"/>
                <w:numId w:val="41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 w:rsidRPr="00555CE4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사용자</w:t>
            </w: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가 원하는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회차를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 선택한다.</w:t>
            </w:r>
          </w:p>
          <w:p w14:paraId="1AF3D787" w14:textId="77777777" w:rsidR="00101A31" w:rsidRDefault="00101A31" w:rsidP="00101A31">
            <w:pPr>
              <w:numPr>
                <w:ilvl w:val="0"/>
                <w:numId w:val="41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서버는 해당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회차의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 요약 정보를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로드하여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 보여준다.</w:t>
            </w:r>
          </w:p>
          <w:p w14:paraId="17A0241F" w14:textId="77777777" w:rsidR="00101A31" w:rsidRDefault="00101A31" w:rsidP="00101A31">
            <w:pPr>
              <w:numPr>
                <w:ilvl w:val="0"/>
                <w:numId w:val="41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사용자는 화면 상단의 태그 리스트에서 원하는 태그를 선택한다.</w:t>
            </w:r>
          </w:p>
          <w:p w14:paraId="75967713" w14:textId="77777777" w:rsidR="00101A31" w:rsidRPr="00626B65" w:rsidRDefault="00101A31" w:rsidP="00101A31">
            <w:pPr>
              <w:numPr>
                <w:ilvl w:val="0"/>
                <w:numId w:val="41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해당 태그가 포함된 요약 항목만 필터링하여 화면에 보여준다.</w:t>
            </w:r>
          </w:p>
          <w:p w14:paraId="28630E7D" w14:textId="77777777" w:rsidR="00101A31" w:rsidRPr="00626B65" w:rsidRDefault="00101A31" w:rsidP="00101A31">
            <w:pPr>
              <w:numPr>
                <w:ilvl w:val="0"/>
                <w:numId w:val="41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사용자는 요약 항목 중 하나를 선택한다.</w:t>
            </w:r>
          </w:p>
          <w:p w14:paraId="7B2F8B2D" w14:textId="77777777" w:rsidR="00101A31" w:rsidRDefault="00101A31" w:rsidP="00101A31">
            <w:pPr>
              <w:numPr>
                <w:ilvl w:val="0"/>
                <w:numId w:val="41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선택한 요약 항목의 상세 정보(내용 요약, 사연 요약, 음악 정보 등)가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토글</w:t>
            </w:r>
            <w:proofErr w:type="spellEnd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 형태로 확장되어 </w:t>
            </w:r>
            <w:proofErr w:type="gramStart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보여진다</w:t>
            </w:r>
            <w:proofErr w:type="gramEnd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.</w:t>
            </w:r>
          </w:p>
          <w:p w14:paraId="69FB3F45" w14:textId="77777777" w:rsidR="00101A31" w:rsidRDefault="00101A31" w:rsidP="00101A31">
            <w:pPr>
              <w:numPr>
                <w:ilvl w:val="0"/>
                <w:numId w:val="41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사용자는 해당 요약 항목의 오디오 재생 버튼을 클릭한다.</w:t>
            </w:r>
          </w:p>
          <w:p w14:paraId="66B73911" w14:textId="77777777" w:rsidR="00101A31" w:rsidRPr="00973856" w:rsidRDefault="00101A31" w:rsidP="00101A31">
            <w:pPr>
              <w:numPr>
                <w:ilvl w:val="0"/>
                <w:numId w:val="41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해당 요약 구간이 재생된다</w:t>
            </w:r>
          </w:p>
        </w:tc>
      </w:tr>
      <w:tr w:rsidR="00101A31" w:rsidRPr="00874F9A" w14:paraId="2D6F2E21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2FCA9FCD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</w:t>
            </w:r>
            <w:r>
              <w:rPr>
                <w:rFonts w:ascii="바탕체" w:eastAsia="바탕체" w:hAnsi="바탕체"/>
                <w:sz w:val="18"/>
              </w:rPr>
              <w:t>ost-Conditions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B6143B5" w14:textId="77777777" w:rsidR="00101A31" w:rsidRPr="00874F9A" w:rsidRDefault="00101A31" w:rsidP="00541C8D">
            <w:pPr>
              <w:rPr>
                <w:rFonts w:ascii="바탕체" w:eastAsia="바탕체" w:hAnsi="바탕체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kern w:val="0"/>
                <w:sz w:val="18"/>
                <w:szCs w:val="18"/>
              </w:rPr>
              <w:t>사용자는 프로그램 요약 정보를 확인할 수 있다.</w:t>
            </w:r>
          </w:p>
        </w:tc>
      </w:tr>
      <w:tr w:rsidR="00101A31" w:rsidRPr="00973856" w14:paraId="379F450E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1D496462" w14:textId="77777777" w:rsidR="00101A31" w:rsidRDefault="00101A31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lternative Flow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239CC684" w14:textId="77777777" w:rsidR="00101A31" w:rsidRDefault="00101A31" w:rsidP="00541C8D">
            <w:pPr>
              <w:pStyle w:val="13"/>
              <w:wordWrap/>
              <w:spacing w:after="0"/>
              <w:ind w:left="270" w:hangingChars="150" w:hanging="270"/>
              <w:rPr>
                <w:rFonts w:ascii="바탕체" w:eastAsia="바탕체" w:hAnsi="바탕체"/>
                <w:spacing w:val="0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3-1) 사용자가 모든 태그 선택을 해제하였다. 모든 요약 정보가 다시 표시된다.</w:t>
            </w:r>
          </w:p>
          <w:p w14:paraId="5078714C" w14:textId="77777777" w:rsidR="00101A31" w:rsidRPr="00973856" w:rsidRDefault="00101A31" w:rsidP="00541C8D">
            <w:pPr>
              <w:pStyle w:val="13"/>
              <w:wordWrap/>
              <w:spacing w:after="0"/>
              <w:ind w:left="270" w:hangingChars="150" w:hanging="270"/>
              <w:rPr>
                <w:rFonts w:ascii="바탕체" w:eastAsia="바탕체" w:hAnsi="바탕체"/>
                <w:spacing w:val="0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 xml:space="preserve">5-1) 사용자가 이미 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열려있는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 xml:space="preserve"> 항목을 선택하였다. 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열려있던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 xml:space="preserve"> 상세 정보가 닫힌다.</w:t>
            </w:r>
          </w:p>
        </w:tc>
      </w:tr>
    </w:tbl>
    <w:p w14:paraId="177D26CD" w14:textId="77777777" w:rsidR="00D13520" w:rsidRPr="00101A31" w:rsidRDefault="00D13520" w:rsidP="00D13520"/>
    <w:p w14:paraId="1E6E96D4" w14:textId="77777777" w:rsidR="00D13520" w:rsidRDefault="00D13520" w:rsidP="00D13520"/>
    <w:p w14:paraId="3CC4539F" w14:textId="54BEA4B2" w:rsidR="00D13520" w:rsidRDefault="00D13520" w:rsidP="00D13520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프로그램 구독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4"/>
        <w:gridCol w:w="6980"/>
      </w:tblGrid>
      <w:tr w:rsidR="00D13520" w14:paraId="44227B9B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C59F6D9" w14:textId="77777777" w:rsidR="00D13520" w:rsidRDefault="00D13520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U</w:t>
            </w:r>
            <w:r>
              <w:rPr>
                <w:rFonts w:ascii="바탕체" w:eastAsia="바탕체" w:hAnsi="바탕체"/>
                <w:sz w:val="18"/>
              </w:rPr>
              <w:t>secase</w:t>
            </w:r>
            <w:proofErr w:type="spellEnd"/>
            <w:r>
              <w:rPr>
                <w:rFonts w:ascii="바탕체" w:eastAsia="바탕체" w:hAnsi="바탕체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이름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525FE6B4" w14:textId="1BF822BA" w:rsidR="00D13520" w:rsidRDefault="00D13520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프로그램 구독</w:t>
            </w:r>
          </w:p>
        </w:tc>
      </w:tr>
      <w:tr w:rsidR="00D13520" w14:paraId="775E8133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79ECB894" w14:textId="77777777" w:rsidR="00D13520" w:rsidRDefault="00D13520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lastRenderedPageBreak/>
              <w:t>I</w:t>
            </w:r>
            <w:r>
              <w:rPr>
                <w:rFonts w:ascii="바탕체" w:eastAsia="바탕체" w:hAnsi="바탕체"/>
                <w:sz w:val="18"/>
              </w:rPr>
              <w:t>D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9720CB7" w14:textId="0428CFEC" w:rsidR="00D13520" w:rsidRDefault="00D13520" w:rsidP="00541C8D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0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6</w:t>
            </w:r>
          </w:p>
        </w:tc>
      </w:tr>
      <w:tr w:rsidR="00D13520" w14:paraId="09A9FDA8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7F8F6E9F" w14:textId="77777777" w:rsidR="00D13520" w:rsidRDefault="00D13520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t xml:space="preserve">간략 </w:t>
            </w:r>
            <w:r>
              <w:rPr>
                <w:rFonts w:ascii="바탕체" w:eastAsia="바탕체" w:hAnsi="바탕체" w:hint="eastAsia"/>
                <w:sz w:val="18"/>
              </w:rPr>
              <w:t>설명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3C93B596" w14:textId="1139BC31" w:rsidR="00D13520" w:rsidRDefault="00D13520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원하는 프로그램 또는 코너를 구독하는 기능을 명세한다.</w:t>
            </w:r>
          </w:p>
        </w:tc>
      </w:tr>
      <w:tr w:rsidR="00D13520" w14:paraId="66060E2F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974D86B" w14:textId="77777777" w:rsidR="00D13520" w:rsidRDefault="00D13520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ctor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729F5829" w14:textId="218AE41D" w:rsidR="00D13520" w:rsidRDefault="00D13520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Customer, Server</w:t>
            </w:r>
          </w:p>
        </w:tc>
      </w:tr>
      <w:tr w:rsidR="00D13520" w14:paraId="324FFCBD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115B137E" w14:textId="77777777" w:rsidR="00D13520" w:rsidRDefault="00D13520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</w:t>
            </w:r>
            <w:r>
              <w:rPr>
                <w:rFonts w:ascii="바탕체" w:eastAsia="바탕체" w:hAnsi="바탕체"/>
                <w:sz w:val="18"/>
              </w:rPr>
              <w:t>re-Conditions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6E078A42" w14:textId="39F07482" w:rsidR="00D13520" w:rsidRDefault="00D13520" w:rsidP="00541C8D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원하는 </w:t>
            </w:r>
            <w:r w:rsidR="007632F0">
              <w:rPr>
                <w:rFonts w:ascii="바탕체" w:eastAsia="바탕체" w:hAnsi="바탕체" w:hint="eastAsia"/>
                <w:sz w:val="18"/>
                <w:szCs w:val="18"/>
              </w:rPr>
              <w:t>[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프로그램</w:t>
            </w:r>
            <w:r w:rsidR="007632F0">
              <w:rPr>
                <w:rFonts w:ascii="바탕체" w:eastAsia="바탕체" w:hAnsi="바탕체" w:hint="eastAsia"/>
                <w:sz w:val="18"/>
                <w:szCs w:val="18"/>
              </w:rPr>
              <w:t>/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코너</w:t>
            </w:r>
            <w:r w:rsidR="007632F0">
              <w:rPr>
                <w:rFonts w:ascii="바탕체" w:eastAsia="바탕체" w:hAnsi="바탕체" w:hint="eastAsia"/>
                <w:sz w:val="18"/>
                <w:szCs w:val="18"/>
              </w:rPr>
              <w:t>]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의 홈페이지로 이동한다.</w:t>
            </w:r>
          </w:p>
        </w:tc>
      </w:tr>
      <w:tr w:rsidR="00D13520" w:rsidRPr="0005632D" w14:paraId="5984EB08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19FB4C1" w14:textId="77777777" w:rsidR="00D13520" w:rsidRDefault="00D13520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M</w:t>
            </w:r>
            <w:r>
              <w:rPr>
                <w:rFonts w:ascii="바탕체" w:eastAsia="바탕체" w:hAnsi="바탕체"/>
                <w:sz w:val="18"/>
              </w:rPr>
              <w:t>ain Flow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18A2E3CE" w14:textId="7370AE73" w:rsidR="00D13520" w:rsidRPr="00D13520" w:rsidRDefault="00D13520" w:rsidP="00D13520">
            <w:pPr>
              <w:pStyle w:val="af8"/>
              <w:numPr>
                <w:ilvl w:val="0"/>
                <w:numId w:val="37"/>
              </w:numPr>
              <w:tabs>
                <w:tab w:val="left" w:pos="1606"/>
              </w:tabs>
              <w:wordWrap/>
              <w:ind w:leftChars="0"/>
              <w:textAlignment w:val="baseline"/>
              <w:rPr>
                <w:rFonts w:ascii="바탕체" w:eastAsia="바탕체" w:hAnsi="바탕체" w:cs="굴림"/>
                <w:color w:val="00000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사용자는 구독 버튼을 클릭</w:t>
            </w:r>
            <w:r w:rsidR="0005632D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한다.</w:t>
            </w:r>
          </w:p>
          <w:p w14:paraId="1CEA09C1" w14:textId="4615A395" w:rsidR="00D13520" w:rsidRPr="00D13520" w:rsidRDefault="0005632D" w:rsidP="00D13520">
            <w:pPr>
              <w:pStyle w:val="af8"/>
              <w:numPr>
                <w:ilvl w:val="0"/>
                <w:numId w:val="37"/>
              </w:numPr>
              <w:tabs>
                <w:tab w:val="left" w:pos="1606"/>
              </w:tabs>
              <w:wordWrap/>
              <w:ind w:leftChars="0"/>
              <w:textAlignment w:val="baseline"/>
              <w:rPr>
                <w:rFonts w:ascii="바탕체" w:eastAsia="바탕체" w:hAnsi="바탕체" w:cs="굴림"/>
                <w:color w:val="00000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서버는 사용자를 확인하고, 버튼이 눌린 </w:t>
            </w:r>
            <w:r w:rsidR="007632F0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[</w:t>
            </w: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프로그램</w:t>
            </w:r>
            <w:r w:rsidR="007632F0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코너</w:t>
            </w:r>
            <w:r w:rsidR="007632F0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]</w:t>
            </w: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를 구독 리스트에 저장한다.</w:t>
            </w:r>
          </w:p>
        </w:tc>
      </w:tr>
      <w:tr w:rsidR="00D13520" w14:paraId="00739BFE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B397B67" w14:textId="77777777" w:rsidR="00D13520" w:rsidRDefault="00D13520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</w:t>
            </w:r>
            <w:r>
              <w:rPr>
                <w:rFonts w:ascii="바탕체" w:eastAsia="바탕체" w:hAnsi="바탕체"/>
                <w:sz w:val="18"/>
              </w:rPr>
              <w:t>ost-Conditions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70544F8E" w14:textId="77777777" w:rsidR="00D13520" w:rsidRDefault="00D13520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 사용자의 구독 리스트에 해당 프로그램(코너)가 추가된다.</w:t>
            </w:r>
          </w:p>
          <w:p w14:paraId="47401508" w14:textId="2387BDD2" w:rsidR="0005632D" w:rsidRDefault="0005632D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 구독한 프로그램(코너)에 대한 목록이 생성된다.</w:t>
            </w:r>
          </w:p>
        </w:tc>
      </w:tr>
      <w:tr w:rsidR="00D13520" w14:paraId="228DD52B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E3408B5" w14:textId="77777777" w:rsidR="00D13520" w:rsidRDefault="00D13520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lternative Flow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4571B5B3" w14:textId="77777777" w:rsidR="0005632D" w:rsidRDefault="0005632D" w:rsidP="0005632D">
            <w:pPr>
              <w:pStyle w:val="13"/>
              <w:numPr>
                <w:ilvl w:val="1"/>
                <w:numId w:val="38"/>
              </w:numPr>
              <w:wordWrap/>
              <w:spacing w:after="0"/>
              <w:rPr>
                <w:rFonts w:ascii="바탕체" w:eastAsia="바탕체" w:hAnsi="바탕체"/>
                <w:spacing w:val="0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이미 구독이 되어 있는 경우, 사용자는 서버에 구독 취소를 요청한다.</w:t>
            </w:r>
          </w:p>
          <w:p w14:paraId="67E04A43" w14:textId="0593A0D9" w:rsidR="0005632D" w:rsidRPr="0005632D" w:rsidRDefault="0005632D" w:rsidP="0005632D">
            <w:pPr>
              <w:pStyle w:val="13"/>
              <w:numPr>
                <w:ilvl w:val="1"/>
                <w:numId w:val="38"/>
              </w:numPr>
              <w:wordWrap/>
              <w:spacing w:after="0"/>
              <w:rPr>
                <w:rFonts w:ascii="바탕체" w:eastAsia="바탕체" w:hAnsi="바탕체"/>
                <w:spacing w:val="0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서버는 사용자를 확인하고, 버튼이 눌린 프로그램(코너)를 구독 리스트에서 삭제한다.</w:t>
            </w:r>
          </w:p>
        </w:tc>
      </w:tr>
    </w:tbl>
    <w:p w14:paraId="09527E4F" w14:textId="77777777" w:rsidR="00D13520" w:rsidRPr="00D13520" w:rsidRDefault="00D13520" w:rsidP="00D13520"/>
    <w:p w14:paraId="29EBA395" w14:textId="77777777" w:rsidR="00D13520" w:rsidRDefault="00D13520" w:rsidP="00D13520"/>
    <w:p w14:paraId="0A1F572D" w14:textId="0DD70A57" w:rsidR="00D13520" w:rsidRDefault="00D13520" w:rsidP="00D13520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검색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4"/>
        <w:gridCol w:w="6980"/>
      </w:tblGrid>
      <w:tr w:rsidR="00D13520" w14:paraId="594EB30D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36378A85" w14:textId="77777777" w:rsidR="00D13520" w:rsidRDefault="00D13520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U</w:t>
            </w:r>
            <w:r>
              <w:rPr>
                <w:rFonts w:ascii="바탕체" w:eastAsia="바탕체" w:hAnsi="바탕체"/>
                <w:sz w:val="18"/>
              </w:rPr>
              <w:t>secase</w:t>
            </w:r>
            <w:proofErr w:type="spellEnd"/>
            <w:r>
              <w:rPr>
                <w:rFonts w:ascii="바탕체" w:eastAsia="바탕체" w:hAnsi="바탕체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이름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BC9D721" w14:textId="6CB24556" w:rsidR="00D13520" w:rsidRDefault="0005632D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검색</w:t>
            </w:r>
          </w:p>
        </w:tc>
      </w:tr>
      <w:tr w:rsidR="00D13520" w14:paraId="02CCE1A2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3B37DE0D" w14:textId="77777777" w:rsidR="00D13520" w:rsidRDefault="00D13520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I</w:t>
            </w:r>
            <w:r>
              <w:rPr>
                <w:rFonts w:ascii="바탕체" w:eastAsia="바탕체" w:hAnsi="바탕체"/>
                <w:sz w:val="18"/>
              </w:rPr>
              <w:t>D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694E7AE0" w14:textId="61645333" w:rsidR="00D13520" w:rsidRDefault="00D13520" w:rsidP="00541C8D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0</w:t>
            </w:r>
            <w:r>
              <w:rPr>
                <w:rFonts w:ascii="바탕체" w:eastAsia="바탕체" w:hAnsi="바탕체"/>
                <w:sz w:val="18"/>
                <w:szCs w:val="18"/>
              </w:rPr>
              <w:t>0</w:t>
            </w:r>
            <w:r w:rsidR="0005632D">
              <w:rPr>
                <w:rFonts w:ascii="바탕체" w:eastAsia="바탕체" w:hAnsi="바탕체" w:hint="eastAsia"/>
                <w:sz w:val="18"/>
                <w:szCs w:val="18"/>
              </w:rPr>
              <w:t>7</w:t>
            </w:r>
          </w:p>
        </w:tc>
      </w:tr>
      <w:tr w:rsidR="00D13520" w14:paraId="23353F37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08F8B9CE" w14:textId="77777777" w:rsidR="00D13520" w:rsidRDefault="00D13520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t xml:space="preserve">간략 </w:t>
            </w:r>
            <w:r>
              <w:rPr>
                <w:rFonts w:ascii="바탕체" w:eastAsia="바탕체" w:hAnsi="바탕체" w:hint="eastAsia"/>
                <w:sz w:val="18"/>
              </w:rPr>
              <w:t>설명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48FCBEEC" w14:textId="36551DB1" w:rsidR="00D13520" w:rsidRDefault="0005632D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조각 라디오 웹 포탈</w:t>
            </w:r>
            <w:r w:rsidR="00D13520">
              <w:rPr>
                <w:rFonts w:ascii="바탕체" w:eastAsia="바탕체" w:hAnsi="바탕체" w:hint="eastAsia"/>
                <w:sz w:val="18"/>
                <w:szCs w:val="18"/>
              </w:rPr>
              <w:t>에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서 검색하는 기능에</w:t>
            </w:r>
            <w:r w:rsidR="00D13520">
              <w:rPr>
                <w:rFonts w:ascii="바탕체" w:eastAsia="바탕체" w:hAnsi="바탕체" w:hint="eastAsia"/>
                <w:sz w:val="18"/>
                <w:szCs w:val="18"/>
              </w:rPr>
              <w:t xml:space="preserve"> 대해 명세한다.</w:t>
            </w:r>
          </w:p>
        </w:tc>
      </w:tr>
      <w:tr w:rsidR="00D13520" w14:paraId="11463A33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CC6E337" w14:textId="77777777" w:rsidR="00D13520" w:rsidRDefault="00D13520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ctor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507A4B4" w14:textId="01F57FCD" w:rsidR="00D13520" w:rsidRDefault="00D13520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C</w:t>
            </w:r>
            <w:r w:rsidR="0005632D">
              <w:rPr>
                <w:rFonts w:ascii="바탕체" w:eastAsia="바탕체" w:hAnsi="바탕체" w:hint="eastAsia"/>
                <w:sz w:val="18"/>
                <w:szCs w:val="18"/>
              </w:rPr>
              <w:t>ustomer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, Server</w:t>
            </w:r>
          </w:p>
        </w:tc>
      </w:tr>
      <w:tr w:rsidR="00D13520" w:rsidRPr="00F56357" w14:paraId="48AC0DE4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E3381D4" w14:textId="77777777" w:rsidR="00D13520" w:rsidRDefault="00D13520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</w:t>
            </w:r>
            <w:r>
              <w:rPr>
                <w:rFonts w:ascii="바탕체" w:eastAsia="바탕체" w:hAnsi="바탕체"/>
                <w:sz w:val="18"/>
              </w:rPr>
              <w:t>re-Conditions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290890E9" w14:textId="53EB05A8" w:rsidR="00D13520" w:rsidRDefault="00D13520" w:rsidP="00541C8D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</w:t>
            </w:r>
            <w:r w:rsidR="00F56357">
              <w:rPr>
                <w:rFonts w:ascii="바탕체" w:eastAsia="바탕체" w:hAnsi="바탕체" w:hint="eastAsia"/>
                <w:sz w:val="18"/>
                <w:szCs w:val="18"/>
              </w:rPr>
              <w:t xml:space="preserve"> 조각 라디오 웹 포탈에 [프로그램/조각]이 등록되어 있다.</w:t>
            </w:r>
          </w:p>
        </w:tc>
      </w:tr>
      <w:tr w:rsidR="00D13520" w14:paraId="5D13AB63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0B9DB61A" w14:textId="77777777" w:rsidR="00D13520" w:rsidRDefault="00D13520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M</w:t>
            </w:r>
            <w:r>
              <w:rPr>
                <w:rFonts w:ascii="바탕체" w:eastAsia="바탕체" w:hAnsi="바탕체"/>
                <w:sz w:val="18"/>
              </w:rPr>
              <w:t>ain Flow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77419ECB" w14:textId="77777777" w:rsidR="00FF5FD0" w:rsidRDefault="00D13520" w:rsidP="00FF5FD0">
            <w:pPr>
              <w:numPr>
                <w:ilvl w:val="0"/>
                <w:numId w:val="36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바탕체" w:eastAsia="바탕체" w:hAnsi="바탕체" w:cs="굴림"/>
                <w:color w:val="00000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 사</w:t>
            </w:r>
            <w:r w:rsidR="0005632D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용자는 </w:t>
            </w:r>
            <w:r w:rsidR="002A745C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원하는 </w:t>
            </w:r>
            <w:r w:rsidR="0005632D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[프로그램/조각]</w:t>
            </w:r>
            <w:r w:rsidR="002A745C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과 관련된 키워드를 검색창에 입력하여 검색한다.</w:t>
            </w:r>
          </w:p>
          <w:p w14:paraId="16B94834" w14:textId="152D8FB2" w:rsidR="00D13520" w:rsidRPr="00FF5FD0" w:rsidRDefault="00FF5FD0" w:rsidP="00FF5FD0">
            <w:pPr>
              <w:numPr>
                <w:ilvl w:val="0"/>
                <w:numId w:val="36"/>
              </w:numPr>
              <w:tabs>
                <w:tab w:val="left" w:pos="1606"/>
              </w:tabs>
              <w:wordWrap/>
              <w:ind w:left="210" w:hangingChars="150" w:hanging="210"/>
              <w:textAlignment w:val="baseline"/>
              <w:rPr>
                <w:rFonts w:ascii="바탕체" w:eastAsia="바탕체" w:hAnsi="바탕체" w:cs="굴림"/>
                <w:color w:val="00000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 xml:space="preserve"> 서버는 사용자가 입력한 키워드가 포함된 프로그램과 조각을 </w:t>
            </w:r>
            <w:proofErr w:type="spellStart"/>
            <w:r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리스트화</w:t>
            </w:r>
            <w:r w:rsidR="008E3395"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한다</w:t>
            </w:r>
            <w:proofErr w:type="spellEnd"/>
            <w:r w:rsidR="008E3395">
              <w:rPr>
                <w:rFonts w:ascii="바탕체" w:eastAsia="바탕체" w:hAnsi="바탕체" w:cs="굴림" w:hint="eastAsia"/>
                <w:color w:val="000000"/>
                <w:spacing w:val="-20"/>
                <w:sz w:val="18"/>
                <w:szCs w:val="18"/>
              </w:rPr>
              <w:t>.</w:t>
            </w:r>
          </w:p>
        </w:tc>
      </w:tr>
      <w:tr w:rsidR="00D13520" w14:paraId="65FBE905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6A2CD28" w14:textId="77777777" w:rsidR="00D13520" w:rsidRDefault="00D13520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</w:t>
            </w:r>
            <w:r>
              <w:rPr>
                <w:rFonts w:ascii="바탕체" w:eastAsia="바탕체" w:hAnsi="바탕체"/>
                <w:sz w:val="18"/>
              </w:rPr>
              <w:t>ost-Conditions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3EA5495A" w14:textId="4DF8DAC3" w:rsidR="00D13520" w:rsidRDefault="00D13520" w:rsidP="00541C8D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- </w:t>
            </w:r>
            <w:r w:rsidR="008E3395">
              <w:rPr>
                <w:rFonts w:ascii="바탕체" w:eastAsia="바탕체" w:hAnsi="바탕체" w:hint="eastAsia"/>
                <w:sz w:val="18"/>
                <w:szCs w:val="18"/>
              </w:rPr>
              <w:t>사용자는 입력한 키워드와 관련된 프로그램 목록과 조각 목록을 볼 수 있다.</w:t>
            </w:r>
          </w:p>
        </w:tc>
      </w:tr>
      <w:tr w:rsidR="00D13520" w14:paraId="24C3D9FF" w14:textId="77777777" w:rsidTr="00541C8D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0C27512B" w14:textId="77777777" w:rsidR="00D13520" w:rsidRDefault="00D13520" w:rsidP="00541C8D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lternative Flow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6EFE16F6" w14:textId="3C8B0EA0" w:rsidR="00D13520" w:rsidRDefault="008E3395" w:rsidP="0047193A">
            <w:pPr>
              <w:pStyle w:val="13"/>
              <w:wordWrap/>
              <w:spacing w:after="0"/>
              <w:ind w:left="270" w:hangingChars="150" w:hanging="27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1</w:t>
            </w:r>
            <w:r w:rsidR="00D13520"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-1)</w:t>
            </w: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 xml:space="preserve"> </w:t>
            </w:r>
            <w:r w:rsidR="0047193A"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 xml:space="preserve">사용자가 입력한 키워드가 포함된 [프로그램/조각]이 없을 시 </w:t>
            </w:r>
            <w:r w:rsidR="0047193A">
              <w:rPr>
                <w:rFonts w:ascii="바탕체" w:eastAsia="바탕체" w:hAnsi="바탕체"/>
                <w:spacing w:val="0"/>
                <w:sz w:val="18"/>
                <w:szCs w:val="18"/>
              </w:rPr>
              <w:t>‘</w:t>
            </w:r>
            <w:r w:rsidR="0047193A"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관련된 프로그램이 없습니다.</w:t>
            </w:r>
            <w:r w:rsidR="0047193A">
              <w:rPr>
                <w:rFonts w:ascii="바탕체" w:eastAsia="바탕체" w:hAnsi="바탕체"/>
                <w:spacing w:val="0"/>
                <w:sz w:val="18"/>
                <w:szCs w:val="18"/>
              </w:rPr>
              <w:t>’</w:t>
            </w:r>
            <w:r w:rsidR="0047193A"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를 출력한다.</w:t>
            </w:r>
          </w:p>
        </w:tc>
      </w:tr>
    </w:tbl>
    <w:p w14:paraId="7A989EBD" w14:textId="6CAB7E76" w:rsidR="00D13520" w:rsidRPr="00D13520" w:rsidRDefault="00D13520" w:rsidP="00D13520"/>
    <w:p w14:paraId="3A148099" w14:textId="77777777" w:rsidR="00D13520" w:rsidRPr="00D13520" w:rsidRDefault="00D13520" w:rsidP="00D13520"/>
    <w:p w14:paraId="41EC472D" w14:textId="77777777" w:rsidR="00082E48" w:rsidRPr="005C48A8" w:rsidRDefault="00082E48" w:rsidP="00082E48">
      <w:pPr>
        <w:pStyle w:val="a3"/>
        <w:spacing w:afterLines="0"/>
        <w:ind w:leftChars="30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  <w:color w:val="FF0000"/>
        </w:rPr>
        <w:t>[</w:t>
      </w:r>
      <w:r w:rsidRPr="005C48A8">
        <w:rPr>
          <w:rFonts w:ascii="바탕체" w:eastAsia="바탕체" w:hAnsi="바탕체" w:hint="eastAsia"/>
          <w:color w:val="FF0000"/>
        </w:rPr>
        <w:t>명세 작성 시 주의사항</w:t>
      </w:r>
      <w:r w:rsidRPr="005C48A8">
        <w:rPr>
          <w:rFonts w:ascii="바탕체" w:eastAsia="바탕체" w:hAnsi="바탕체"/>
          <w:color w:val="FF0000"/>
        </w:rPr>
        <w:t>]</w:t>
      </w:r>
      <w:r w:rsidRPr="005C48A8">
        <w:rPr>
          <w:rFonts w:ascii="바탕체" w:eastAsia="바탕체" w:hAnsi="바탕체"/>
        </w:rPr>
        <w:t xml:space="preserve"> </w:t>
      </w:r>
      <w:proofErr w:type="spellStart"/>
      <w:r w:rsidRPr="005C48A8">
        <w:rPr>
          <w:rFonts w:ascii="바탕체" w:eastAsia="바탕체" w:hAnsi="바탕체" w:hint="eastAsia"/>
        </w:rPr>
        <w:t>유스케이스</w:t>
      </w:r>
      <w:proofErr w:type="spellEnd"/>
      <w:r w:rsidRPr="005C48A8">
        <w:rPr>
          <w:rFonts w:ascii="바탕체" w:eastAsia="바탕체" w:hAnsi="바탕체" w:hint="eastAsia"/>
        </w:rPr>
        <w:t xml:space="preserve"> 명세는 모든 </w:t>
      </w:r>
      <w:proofErr w:type="spellStart"/>
      <w:r w:rsidRPr="005C48A8">
        <w:rPr>
          <w:rFonts w:ascii="바탕체" w:eastAsia="바탕체" w:hAnsi="바탕체" w:hint="eastAsia"/>
        </w:rPr>
        <w:t>유스케이스에</w:t>
      </w:r>
      <w:proofErr w:type="spellEnd"/>
      <w:r w:rsidRPr="005C48A8">
        <w:rPr>
          <w:rFonts w:ascii="바탕체" w:eastAsia="바탕체" w:hAnsi="바탕체" w:hint="eastAsia"/>
        </w:rPr>
        <w:t xml:space="preserve"> 대하여 각 </w:t>
      </w:r>
      <w:proofErr w:type="spellStart"/>
      <w:r w:rsidRPr="005C48A8">
        <w:rPr>
          <w:rFonts w:ascii="바탕체" w:eastAsia="바탕체" w:hAnsi="바탕체" w:hint="eastAsia"/>
        </w:rPr>
        <w:t>유스케이스</w:t>
      </w:r>
      <w:proofErr w:type="spellEnd"/>
      <w:r w:rsidRPr="005C48A8">
        <w:rPr>
          <w:rFonts w:ascii="바탕체" w:eastAsia="바탕체" w:hAnsi="바탕체" w:hint="eastAsia"/>
        </w:rPr>
        <w:t xml:space="preserve"> 별로 상세하게 작성해야 함</w:t>
      </w:r>
    </w:p>
    <w:p w14:paraId="20735C85" w14:textId="77777777" w:rsidR="00082E48" w:rsidRPr="005C48A8" w:rsidRDefault="00082E48" w:rsidP="00082E48">
      <w:pPr>
        <w:pStyle w:val="a3"/>
        <w:spacing w:afterLines="0"/>
        <w:ind w:leftChars="300"/>
        <w:rPr>
          <w:rFonts w:ascii="바탕체" w:eastAsia="바탕체" w:hAnsi="바탕체"/>
        </w:rPr>
      </w:pPr>
    </w:p>
    <w:p w14:paraId="505C7163" w14:textId="77777777" w:rsidR="00CD0706" w:rsidRDefault="00082E48" w:rsidP="00082E48">
      <w:pPr>
        <w:pStyle w:val="a3"/>
        <w:spacing w:afterLines="0"/>
        <w:ind w:leftChars="300"/>
        <w:rPr>
          <w:rFonts w:ascii="바탕체" w:eastAsia="바탕체" w:hAnsi="바탕체"/>
          <w:szCs w:val="20"/>
        </w:rPr>
      </w:pPr>
      <w:r w:rsidRPr="005C48A8">
        <w:rPr>
          <w:rFonts w:ascii="바탕체" w:eastAsia="바탕체" w:hAnsi="바탕체" w:hint="eastAsia"/>
          <w:szCs w:val="20"/>
        </w:rPr>
        <w:t>참고] 각 항목의 작성 요령은 한글 문서 양식 참조</w:t>
      </w:r>
    </w:p>
    <w:p w14:paraId="3B0D1047" w14:textId="77777777" w:rsidR="00CD0706" w:rsidRDefault="00CD0706" w:rsidP="00082E48">
      <w:pPr>
        <w:pStyle w:val="a3"/>
        <w:spacing w:afterLines="0"/>
        <w:ind w:leftChars="300"/>
        <w:rPr>
          <w:rFonts w:ascii="바탕체" w:eastAsia="바탕체" w:hAnsi="바탕체"/>
          <w:szCs w:val="20"/>
        </w:rPr>
      </w:pPr>
    </w:p>
    <w:p w14:paraId="62BD00F8" w14:textId="77777777" w:rsidR="00CD0706" w:rsidRDefault="00CD0706" w:rsidP="00082E48">
      <w:pPr>
        <w:pStyle w:val="a3"/>
        <w:spacing w:afterLines="0"/>
        <w:ind w:leftChars="300"/>
        <w:rPr>
          <w:rFonts w:ascii="바탕체" w:eastAsia="바탕체" w:hAnsi="바탕체"/>
          <w:szCs w:val="20"/>
        </w:rPr>
      </w:pPr>
    </w:p>
    <w:p w14:paraId="07DB0D14" w14:textId="77777777" w:rsidR="00CD0706" w:rsidRPr="00982E39" w:rsidRDefault="00CD0706" w:rsidP="00CD0706">
      <w:pPr>
        <w:pStyle w:val="10"/>
        <w:spacing w:before="540" w:after="360"/>
        <w:rPr>
          <w:rFonts w:ascii="바탕체" w:eastAsia="바탕체" w:hAnsi="바탕체"/>
        </w:rPr>
      </w:pPr>
      <w:bookmarkStart w:id="13" w:name="_Toc193878651"/>
      <w:bookmarkStart w:id="14" w:name="_Toc194347252"/>
      <w:bookmarkStart w:id="15" w:name="_Toc194922344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13"/>
      <w:bookmarkEnd w:id="14"/>
      <w:bookmarkEnd w:id="15"/>
    </w:p>
    <w:tbl>
      <w:tblPr>
        <w:tblW w:w="0" w:type="auto"/>
        <w:tblLook w:val="04A0" w:firstRow="1" w:lastRow="0" w:firstColumn="1" w:lastColumn="0" w:noHBand="0" w:noVBand="1"/>
      </w:tblPr>
      <w:tblGrid>
        <w:gridCol w:w="1079"/>
        <w:gridCol w:w="7425"/>
      </w:tblGrid>
      <w:tr w:rsidR="00101A31" w14:paraId="5E438E1B" w14:textId="77777777" w:rsidTr="00101A31">
        <w:tc>
          <w:tcPr>
            <w:tcW w:w="1079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3479E4E9" w14:textId="77777777" w:rsidR="00101A31" w:rsidRPr="00982E39" w:rsidRDefault="00101A31" w:rsidP="00541C8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425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434F8F91" w14:textId="77777777" w:rsidR="00101A31" w:rsidRDefault="00101A31" w:rsidP="00541C8D">
            <w:pPr>
              <w:rPr>
                <w:rFonts w:ascii="바탕체" w:eastAsia="바탕체" w:hAnsi="바탕체"/>
                <w:color w:val="000000"/>
                <w:szCs w:val="20"/>
              </w:rPr>
            </w:pPr>
            <w:r>
              <w:rPr>
                <w:rFonts w:ascii="바탕체" w:eastAsia="바탕체" w:hAnsi="바탕체"/>
                <w:color w:val="000000"/>
                <w:szCs w:val="20"/>
              </w:rPr>
              <w:t>GPT-4</w:t>
            </w:r>
          </w:p>
        </w:tc>
      </w:tr>
      <w:tr w:rsidR="00101A31" w:rsidRPr="00982E39" w14:paraId="73659305" w14:textId="77777777" w:rsidTr="00101A31">
        <w:tc>
          <w:tcPr>
            <w:tcW w:w="1079" w:type="dxa"/>
            <w:tcBorders>
              <w:right w:val="single" w:sz="4" w:space="0" w:color="000000"/>
            </w:tcBorders>
            <w:shd w:val="clear" w:color="auto" w:fill="FFFFFF"/>
          </w:tcPr>
          <w:p w14:paraId="60AF993E" w14:textId="77777777" w:rsidR="00101A31" w:rsidRPr="00982E39" w:rsidRDefault="00101A31" w:rsidP="00541C8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425" w:type="dxa"/>
            <w:shd w:val="clear" w:color="auto" w:fill="CCCCCC"/>
          </w:tcPr>
          <w:p w14:paraId="4B96CDE4" w14:textId="77777777" w:rsidR="00101A31" w:rsidRPr="00982E39" w:rsidRDefault="00101A31" w:rsidP="00541C8D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A944F6">
              <w:rPr>
                <w:rFonts w:ascii="바탕체" w:eastAsia="바탕체" w:hAnsi="바탕체" w:hint="eastAsia"/>
                <w:color w:val="000000"/>
                <w:sz w:val="18"/>
              </w:rPr>
              <w:t>A</w:t>
            </w:r>
            <w:r w:rsidRPr="00A944F6">
              <w:rPr>
                <w:rFonts w:ascii="바탕체" w:eastAsia="바탕체" w:hAnsi="바탕체"/>
                <w:color w:val="000000"/>
                <w:sz w:val="18"/>
              </w:rPr>
              <w:t>lternative Flow</w:t>
            </w:r>
            <w:r>
              <w:rPr>
                <w:rFonts w:ascii="바탕체" w:eastAsia="바탕체" w:hAnsi="바탕체" w:hint="eastAsia"/>
                <w:color w:val="000000"/>
                <w:sz w:val="18"/>
              </w:rPr>
              <w:t xml:space="preserve"> 내용 보강</w:t>
            </w:r>
          </w:p>
        </w:tc>
      </w:tr>
      <w:tr w:rsidR="00101A31" w14:paraId="253F719A" w14:textId="77777777" w:rsidTr="00101A31">
        <w:tc>
          <w:tcPr>
            <w:tcW w:w="1079" w:type="dxa"/>
            <w:tcBorders>
              <w:right w:val="single" w:sz="4" w:space="0" w:color="000000"/>
            </w:tcBorders>
            <w:shd w:val="clear" w:color="auto" w:fill="FFFFFF"/>
          </w:tcPr>
          <w:p w14:paraId="1AC615F0" w14:textId="77777777" w:rsidR="00101A31" w:rsidRPr="00982E39" w:rsidRDefault="00101A31" w:rsidP="00541C8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425" w:type="dxa"/>
            <w:shd w:val="clear" w:color="auto" w:fill="auto"/>
          </w:tcPr>
          <w:p w14:paraId="3C445A0D" w14:textId="77777777" w:rsidR="00101A31" w:rsidRDefault="00101A31" w:rsidP="00541C8D">
            <w:pPr>
              <w:numPr>
                <w:ilvl w:val="0"/>
                <w:numId w:val="33"/>
              </w:num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 xml:space="preserve">이 </w:t>
            </w:r>
            <w:r>
              <w:rPr>
                <w:rFonts w:ascii="바탕체" w:eastAsia="바탕체" w:hAnsi="바탕체"/>
                <w:color w:val="000000"/>
              </w:rPr>
              <w:t>main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 f</w:t>
            </w:r>
            <w:r>
              <w:rPr>
                <w:rFonts w:ascii="바탕체" w:eastAsia="바탕체" w:hAnsi="바탕체"/>
                <w:color w:val="000000"/>
              </w:rPr>
              <w:t>low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를 보고 발생할 수 있는 </w:t>
            </w:r>
            <w:r>
              <w:rPr>
                <w:rFonts w:ascii="바탕체" w:eastAsia="바탕체" w:hAnsi="바탕체" w:hint="eastAsia"/>
                <w:color w:val="000000"/>
                <w:sz w:val="18"/>
              </w:rPr>
              <w:t>A</w:t>
            </w:r>
            <w:r>
              <w:rPr>
                <w:rFonts w:ascii="바탕체" w:eastAsia="바탕체" w:hAnsi="바탕체"/>
                <w:color w:val="000000"/>
                <w:sz w:val="18"/>
              </w:rPr>
              <w:t>lternative Flow</w:t>
            </w:r>
            <w:r>
              <w:rPr>
                <w:rFonts w:ascii="바탕체" w:eastAsia="바탕체" w:hAnsi="바탕체" w:hint="eastAsia"/>
                <w:color w:val="000000"/>
                <w:sz w:val="18"/>
              </w:rPr>
              <w:t xml:space="preserve">가 </w:t>
            </w:r>
            <w:proofErr w:type="spellStart"/>
            <w:r>
              <w:rPr>
                <w:rFonts w:ascii="바탕체" w:eastAsia="바탕체" w:hAnsi="바탕체" w:hint="eastAsia"/>
                <w:color w:val="000000"/>
                <w:sz w:val="18"/>
              </w:rPr>
              <w:t>어떤게</w:t>
            </w:r>
            <w:proofErr w:type="spellEnd"/>
            <w:r>
              <w:rPr>
                <w:rFonts w:ascii="바탕체" w:eastAsia="바탕체" w:hAnsi="바탕체" w:hint="eastAsia"/>
                <w:color w:val="000000"/>
                <w:sz w:val="18"/>
              </w:rPr>
              <w:t xml:space="preserve"> 있을지 알려줘</w:t>
            </w:r>
          </w:p>
        </w:tc>
      </w:tr>
      <w:tr w:rsidR="00101A31" w14:paraId="01690157" w14:textId="77777777" w:rsidTr="00101A31">
        <w:tc>
          <w:tcPr>
            <w:tcW w:w="1079" w:type="dxa"/>
            <w:tcBorders>
              <w:right w:val="single" w:sz="4" w:space="0" w:color="000000"/>
            </w:tcBorders>
            <w:shd w:val="clear" w:color="auto" w:fill="FFFFFF"/>
          </w:tcPr>
          <w:p w14:paraId="0DF5E25C" w14:textId="77777777" w:rsidR="00101A31" w:rsidRPr="00982E39" w:rsidRDefault="00101A31" w:rsidP="00541C8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425" w:type="dxa"/>
            <w:shd w:val="clear" w:color="auto" w:fill="CCCCCC"/>
          </w:tcPr>
          <w:p w14:paraId="2CF9ACDA" w14:textId="77777777" w:rsidR="00101A31" w:rsidRDefault="00101A31" w:rsidP="00541C8D">
            <w:pPr>
              <w:numPr>
                <w:ilvl w:val="0"/>
                <w:numId w:val="34"/>
              </w:numPr>
              <w:rPr>
                <w:rFonts w:ascii="바탕체" w:eastAsia="바탕체" w:hAnsi="바탕체"/>
                <w:color w:val="000000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</w:rPr>
              <w:t>Use</w:t>
            </w:r>
            <w:r>
              <w:rPr>
                <w:rFonts w:ascii="바탕체" w:eastAsia="바탕체" w:hAnsi="바탕체"/>
                <w:color w:val="000000"/>
              </w:rPr>
              <w:t>c</w:t>
            </w:r>
            <w:r>
              <w:rPr>
                <w:rFonts w:ascii="바탕체" w:eastAsia="바탕체" w:hAnsi="바탕체" w:hint="eastAsia"/>
                <w:color w:val="000000"/>
              </w:rPr>
              <w:t>ase</w:t>
            </w:r>
            <w:proofErr w:type="spellEnd"/>
            <w:r>
              <w:rPr>
                <w:rFonts w:ascii="바탕체" w:eastAsia="바탕체" w:hAnsi="바탕체" w:hint="eastAsia"/>
                <w:color w:val="000000"/>
              </w:rPr>
              <w:t xml:space="preserve"> Specification</w:t>
            </w:r>
          </w:p>
        </w:tc>
      </w:tr>
      <w:tr w:rsidR="00101A31" w14:paraId="20555FAC" w14:textId="77777777" w:rsidTr="00101A31">
        <w:tc>
          <w:tcPr>
            <w:tcW w:w="1079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3465076D" w14:textId="77777777" w:rsidR="00101A31" w:rsidRPr="00982E39" w:rsidRDefault="00101A31" w:rsidP="00541C8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22DAA982" w14:textId="77777777" w:rsidR="00101A31" w:rsidRPr="00982E39" w:rsidRDefault="00101A31" w:rsidP="00541C8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425" w:type="dxa"/>
            <w:tcBorders>
              <w:bottom w:val="double" w:sz="4" w:space="0" w:color="auto"/>
            </w:tcBorders>
            <w:shd w:val="clear" w:color="auto" w:fill="auto"/>
          </w:tcPr>
          <w:p w14:paraId="39A59517" w14:textId="77777777" w:rsidR="00101A31" w:rsidRDefault="00101A31" w:rsidP="00541C8D"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있음(논리 보강)</w:t>
            </w:r>
          </w:p>
        </w:tc>
      </w:tr>
    </w:tbl>
    <w:p w14:paraId="04B125A0" w14:textId="351D5EA3" w:rsidR="00082E48" w:rsidRPr="005C48A8" w:rsidRDefault="00082E48" w:rsidP="00082E48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 w:rsidRPr="005C48A8">
        <w:rPr>
          <w:rFonts w:ascii="바탕체" w:eastAsia="바탕체" w:hAnsi="바탕체"/>
        </w:rPr>
        <w:fldChar w:fldCharType="begin"/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 w:hint="eastAsia"/>
        </w:rPr>
        <w:instrText>XE "회원가입"</w:instrText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/>
        </w:rPr>
        <w:fldChar w:fldCharType="end"/>
      </w:r>
    </w:p>
    <w:sectPr w:rsidR="00082E48" w:rsidRPr="005C48A8" w:rsidSect="000659A9">
      <w:headerReference w:type="default" r:id="rId11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6001F" w14:textId="77777777" w:rsidR="00FD63EF" w:rsidRDefault="00FD63EF">
      <w:r>
        <w:separator/>
      </w:r>
    </w:p>
  </w:endnote>
  <w:endnote w:type="continuationSeparator" w:id="0">
    <w:p w14:paraId="1431EABB" w14:textId="77777777" w:rsidR="00FD63EF" w:rsidRDefault="00FD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ED35E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177D17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419E2" w14:textId="77777777" w:rsidR="00FD63EF" w:rsidRDefault="00FD63EF">
      <w:r>
        <w:separator/>
      </w:r>
    </w:p>
  </w:footnote>
  <w:footnote w:type="continuationSeparator" w:id="0">
    <w:p w14:paraId="1070F554" w14:textId="77777777" w:rsidR="00FD63EF" w:rsidRDefault="00FD6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BAD0D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3514757A"/>
    <w:multiLevelType w:val="hybridMultilevel"/>
    <w:tmpl w:val="532405F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459D6D72"/>
    <w:multiLevelType w:val="multilevel"/>
    <w:tmpl w:val="E998F258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4DE45C33"/>
    <w:multiLevelType w:val="multilevel"/>
    <w:tmpl w:val="6548D5D8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="바탕체" w:eastAsia="바탕체" w:hAnsi="바탕체" w:cs="굴림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1" w15:restartNumberingAfterBreak="0">
    <w:nsid w:val="57517F7E"/>
    <w:multiLevelType w:val="multilevel"/>
    <w:tmpl w:val="6548D5D8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="바탕체" w:eastAsia="바탕체" w:hAnsi="바탕체" w:cs="굴림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5FEB771A"/>
    <w:multiLevelType w:val="hybridMultilevel"/>
    <w:tmpl w:val="2C2A8EFA"/>
    <w:lvl w:ilvl="0" w:tplc="68982B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677257B0"/>
    <w:multiLevelType w:val="hybridMultilevel"/>
    <w:tmpl w:val="DC86A366"/>
    <w:lvl w:ilvl="0" w:tplc="96304EAE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0" w:hanging="440"/>
      </w:pPr>
    </w:lvl>
    <w:lvl w:ilvl="2" w:tplc="0409001B" w:tentative="1">
      <w:start w:val="1"/>
      <w:numFmt w:val="lowerRoman"/>
      <w:lvlText w:val="%3."/>
      <w:lvlJc w:val="right"/>
      <w:pPr>
        <w:ind w:left="1590" w:hanging="440"/>
      </w:pPr>
    </w:lvl>
    <w:lvl w:ilvl="3" w:tplc="0409000F" w:tentative="1">
      <w:start w:val="1"/>
      <w:numFmt w:val="decimal"/>
      <w:lvlText w:val="%4."/>
      <w:lvlJc w:val="left"/>
      <w:pPr>
        <w:ind w:left="2030" w:hanging="440"/>
      </w:pPr>
    </w:lvl>
    <w:lvl w:ilvl="4" w:tplc="04090019" w:tentative="1">
      <w:start w:val="1"/>
      <w:numFmt w:val="upperLetter"/>
      <w:lvlText w:val="%5."/>
      <w:lvlJc w:val="left"/>
      <w:pPr>
        <w:ind w:left="2470" w:hanging="440"/>
      </w:pPr>
    </w:lvl>
    <w:lvl w:ilvl="5" w:tplc="0409001B" w:tentative="1">
      <w:start w:val="1"/>
      <w:numFmt w:val="lowerRoman"/>
      <w:lvlText w:val="%6."/>
      <w:lvlJc w:val="right"/>
      <w:pPr>
        <w:ind w:left="2910" w:hanging="440"/>
      </w:pPr>
    </w:lvl>
    <w:lvl w:ilvl="6" w:tplc="0409000F" w:tentative="1">
      <w:start w:val="1"/>
      <w:numFmt w:val="decimal"/>
      <w:lvlText w:val="%7."/>
      <w:lvlJc w:val="left"/>
      <w:pPr>
        <w:ind w:left="3350" w:hanging="440"/>
      </w:pPr>
    </w:lvl>
    <w:lvl w:ilvl="7" w:tplc="04090019" w:tentative="1">
      <w:start w:val="1"/>
      <w:numFmt w:val="upperLetter"/>
      <w:lvlText w:val="%8."/>
      <w:lvlJc w:val="left"/>
      <w:pPr>
        <w:ind w:left="3790" w:hanging="440"/>
      </w:pPr>
    </w:lvl>
    <w:lvl w:ilvl="8" w:tplc="0409001B" w:tentative="1">
      <w:start w:val="1"/>
      <w:numFmt w:val="lowerRoman"/>
      <w:lvlText w:val="%9."/>
      <w:lvlJc w:val="right"/>
      <w:pPr>
        <w:ind w:left="4230" w:hanging="440"/>
      </w:pPr>
    </w:lvl>
  </w:abstractNum>
  <w:abstractNum w:abstractNumId="28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0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3" w15:restartNumberingAfterBreak="0">
    <w:nsid w:val="7A2479B3"/>
    <w:multiLevelType w:val="multilevel"/>
    <w:tmpl w:val="6548D5D8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="바탕체" w:eastAsia="바탕체" w:hAnsi="바탕체" w:cs="굴림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549151033">
    <w:abstractNumId w:val="31"/>
  </w:num>
  <w:num w:numId="2" w16cid:durableId="699014462">
    <w:abstractNumId w:val="5"/>
  </w:num>
  <w:num w:numId="3" w16cid:durableId="112486403">
    <w:abstractNumId w:val="24"/>
  </w:num>
  <w:num w:numId="4" w16cid:durableId="1690448896">
    <w:abstractNumId w:val="14"/>
  </w:num>
  <w:num w:numId="5" w16cid:durableId="88628550">
    <w:abstractNumId w:val="17"/>
  </w:num>
  <w:num w:numId="6" w16cid:durableId="1364289903">
    <w:abstractNumId w:val="18"/>
  </w:num>
  <w:num w:numId="7" w16cid:durableId="1798909148">
    <w:abstractNumId w:val="7"/>
  </w:num>
  <w:num w:numId="8" w16cid:durableId="678310027">
    <w:abstractNumId w:val="28"/>
  </w:num>
  <w:num w:numId="9" w16cid:durableId="612832714">
    <w:abstractNumId w:val="34"/>
  </w:num>
  <w:num w:numId="10" w16cid:durableId="1134984564">
    <w:abstractNumId w:val="30"/>
  </w:num>
  <w:num w:numId="11" w16cid:durableId="442264568">
    <w:abstractNumId w:val="23"/>
  </w:num>
  <w:num w:numId="12" w16cid:durableId="1942451708">
    <w:abstractNumId w:val="22"/>
  </w:num>
  <w:num w:numId="13" w16cid:durableId="1212227050">
    <w:abstractNumId w:val="30"/>
    <w:lvlOverride w:ilvl="0">
      <w:startOverride w:val="1"/>
    </w:lvlOverride>
  </w:num>
  <w:num w:numId="14" w16cid:durableId="328289318">
    <w:abstractNumId w:val="15"/>
  </w:num>
  <w:num w:numId="15" w16cid:durableId="1842114005">
    <w:abstractNumId w:val="29"/>
  </w:num>
  <w:num w:numId="16" w16cid:durableId="1513646528">
    <w:abstractNumId w:val="30"/>
    <w:lvlOverride w:ilvl="0">
      <w:startOverride w:val="1"/>
    </w:lvlOverride>
  </w:num>
  <w:num w:numId="17" w16cid:durableId="1691837786">
    <w:abstractNumId w:val="30"/>
    <w:lvlOverride w:ilvl="0">
      <w:startOverride w:val="1"/>
    </w:lvlOverride>
  </w:num>
  <w:num w:numId="18" w16cid:durableId="1292051289">
    <w:abstractNumId w:val="13"/>
  </w:num>
  <w:num w:numId="19" w16cid:durableId="1916815856">
    <w:abstractNumId w:val="4"/>
  </w:num>
  <w:num w:numId="20" w16cid:durableId="270361944">
    <w:abstractNumId w:val="32"/>
  </w:num>
  <w:num w:numId="21" w16cid:durableId="142476248">
    <w:abstractNumId w:val="30"/>
    <w:lvlOverride w:ilvl="0">
      <w:startOverride w:val="1"/>
    </w:lvlOverride>
  </w:num>
  <w:num w:numId="22" w16cid:durableId="818961056">
    <w:abstractNumId w:val="10"/>
  </w:num>
  <w:num w:numId="23" w16cid:durableId="948393540">
    <w:abstractNumId w:val="26"/>
  </w:num>
  <w:num w:numId="24" w16cid:durableId="543445562">
    <w:abstractNumId w:val="30"/>
    <w:lvlOverride w:ilvl="0">
      <w:startOverride w:val="1"/>
    </w:lvlOverride>
  </w:num>
  <w:num w:numId="25" w16cid:durableId="91708129">
    <w:abstractNumId w:val="12"/>
  </w:num>
  <w:num w:numId="26" w16cid:durableId="1403333716">
    <w:abstractNumId w:val="3"/>
  </w:num>
  <w:num w:numId="27" w16cid:durableId="1850438854">
    <w:abstractNumId w:val="20"/>
  </w:num>
  <w:num w:numId="28" w16cid:durableId="1807821758">
    <w:abstractNumId w:val="0"/>
  </w:num>
  <w:num w:numId="29" w16cid:durableId="1955667935">
    <w:abstractNumId w:val="2"/>
  </w:num>
  <w:num w:numId="30" w16cid:durableId="1813136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1741599">
    <w:abstractNumId w:val="8"/>
  </w:num>
  <w:num w:numId="32" w16cid:durableId="117730715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2500664">
    <w:abstractNumId w:val="6"/>
  </w:num>
  <w:num w:numId="34" w16cid:durableId="519471080">
    <w:abstractNumId w:val="9"/>
  </w:num>
  <w:num w:numId="35" w16cid:durableId="367921189">
    <w:abstractNumId w:val="11"/>
  </w:num>
  <w:num w:numId="36" w16cid:durableId="1836533305">
    <w:abstractNumId w:val="27"/>
  </w:num>
  <w:num w:numId="37" w16cid:durableId="684283023">
    <w:abstractNumId w:val="25"/>
  </w:num>
  <w:num w:numId="38" w16cid:durableId="1779526964">
    <w:abstractNumId w:val="16"/>
  </w:num>
  <w:num w:numId="39" w16cid:durableId="1650210650">
    <w:abstractNumId w:val="21"/>
  </w:num>
  <w:num w:numId="40" w16cid:durableId="558978942">
    <w:abstractNumId w:val="33"/>
  </w:num>
  <w:num w:numId="41" w16cid:durableId="180645974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07238"/>
    <w:rsid w:val="000165E7"/>
    <w:rsid w:val="00032A93"/>
    <w:rsid w:val="0003526C"/>
    <w:rsid w:val="00035322"/>
    <w:rsid w:val="00045FD2"/>
    <w:rsid w:val="0005632D"/>
    <w:rsid w:val="000659A9"/>
    <w:rsid w:val="00082E48"/>
    <w:rsid w:val="000B2EA4"/>
    <w:rsid w:val="000F609E"/>
    <w:rsid w:val="00101807"/>
    <w:rsid w:val="00101A31"/>
    <w:rsid w:val="00102ED9"/>
    <w:rsid w:val="001156B5"/>
    <w:rsid w:val="00120B07"/>
    <w:rsid w:val="00123735"/>
    <w:rsid w:val="0015265C"/>
    <w:rsid w:val="00177D17"/>
    <w:rsid w:val="001A0925"/>
    <w:rsid w:val="001B1EE6"/>
    <w:rsid w:val="001C25B6"/>
    <w:rsid w:val="001C6CAE"/>
    <w:rsid w:val="001E19BE"/>
    <w:rsid w:val="002101FE"/>
    <w:rsid w:val="002169B3"/>
    <w:rsid w:val="00222D56"/>
    <w:rsid w:val="00260607"/>
    <w:rsid w:val="00292EC9"/>
    <w:rsid w:val="002A745C"/>
    <w:rsid w:val="002A79BA"/>
    <w:rsid w:val="002B5DB2"/>
    <w:rsid w:val="002D00E7"/>
    <w:rsid w:val="002F39C6"/>
    <w:rsid w:val="003032B5"/>
    <w:rsid w:val="00330722"/>
    <w:rsid w:val="00332AC9"/>
    <w:rsid w:val="003809BE"/>
    <w:rsid w:val="003B75E6"/>
    <w:rsid w:val="003E74F7"/>
    <w:rsid w:val="003F41A3"/>
    <w:rsid w:val="00426862"/>
    <w:rsid w:val="0044728D"/>
    <w:rsid w:val="0047193A"/>
    <w:rsid w:val="004C33BD"/>
    <w:rsid w:val="004E6BBA"/>
    <w:rsid w:val="005103A8"/>
    <w:rsid w:val="00545430"/>
    <w:rsid w:val="00551AE4"/>
    <w:rsid w:val="005773C3"/>
    <w:rsid w:val="00580E51"/>
    <w:rsid w:val="005908A8"/>
    <w:rsid w:val="0059471D"/>
    <w:rsid w:val="005B5947"/>
    <w:rsid w:val="005C48A8"/>
    <w:rsid w:val="005E0F0B"/>
    <w:rsid w:val="0060030F"/>
    <w:rsid w:val="0060431C"/>
    <w:rsid w:val="00615A56"/>
    <w:rsid w:val="006243B4"/>
    <w:rsid w:val="00624AC6"/>
    <w:rsid w:val="00637BB6"/>
    <w:rsid w:val="00655BAD"/>
    <w:rsid w:val="00662131"/>
    <w:rsid w:val="006661E4"/>
    <w:rsid w:val="00673797"/>
    <w:rsid w:val="006935C2"/>
    <w:rsid w:val="006B1C3A"/>
    <w:rsid w:val="006C7B6A"/>
    <w:rsid w:val="006D5CF6"/>
    <w:rsid w:val="00730E56"/>
    <w:rsid w:val="0075031C"/>
    <w:rsid w:val="00750E7B"/>
    <w:rsid w:val="00757923"/>
    <w:rsid w:val="007618FD"/>
    <w:rsid w:val="007632F0"/>
    <w:rsid w:val="007679A3"/>
    <w:rsid w:val="00774590"/>
    <w:rsid w:val="007871AF"/>
    <w:rsid w:val="007A1E8B"/>
    <w:rsid w:val="007C6D74"/>
    <w:rsid w:val="007C7C42"/>
    <w:rsid w:val="007D6731"/>
    <w:rsid w:val="007F7114"/>
    <w:rsid w:val="00826B10"/>
    <w:rsid w:val="00870EAC"/>
    <w:rsid w:val="008721AC"/>
    <w:rsid w:val="008A1DDD"/>
    <w:rsid w:val="008A32D1"/>
    <w:rsid w:val="008C102A"/>
    <w:rsid w:val="008D354C"/>
    <w:rsid w:val="008E3395"/>
    <w:rsid w:val="0091329E"/>
    <w:rsid w:val="009351F3"/>
    <w:rsid w:val="00945DFE"/>
    <w:rsid w:val="00952FB3"/>
    <w:rsid w:val="009721AC"/>
    <w:rsid w:val="009E2ECB"/>
    <w:rsid w:val="00A02CBF"/>
    <w:rsid w:val="00A148C1"/>
    <w:rsid w:val="00A23BF8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C618F7"/>
    <w:rsid w:val="00C73694"/>
    <w:rsid w:val="00C90266"/>
    <w:rsid w:val="00CB414C"/>
    <w:rsid w:val="00CB45B8"/>
    <w:rsid w:val="00CB59B0"/>
    <w:rsid w:val="00CC5E96"/>
    <w:rsid w:val="00CC7696"/>
    <w:rsid w:val="00CD0706"/>
    <w:rsid w:val="00CE46C7"/>
    <w:rsid w:val="00CF2DB6"/>
    <w:rsid w:val="00D13520"/>
    <w:rsid w:val="00DD3883"/>
    <w:rsid w:val="00E11E5B"/>
    <w:rsid w:val="00E47D4C"/>
    <w:rsid w:val="00E53004"/>
    <w:rsid w:val="00E63B64"/>
    <w:rsid w:val="00E670EF"/>
    <w:rsid w:val="00E82099"/>
    <w:rsid w:val="00E831E7"/>
    <w:rsid w:val="00E96850"/>
    <w:rsid w:val="00EA133B"/>
    <w:rsid w:val="00EA38AD"/>
    <w:rsid w:val="00EC248F"/>
    <w:rsid w:val="00EC449B"/>
    <w:rsid w:val="00EC4CBD"/>
    <w:rsid w:val="00EC53D5"/>
    <w:rsid w:val="00EC64CD"/>
    <w:rsid w:val="00F03DEA"/>
    <w:rsid w:val="00F15911"/>
    <w:rsid w:val="00F32DA1"/>
    <w:rsid w:val="00F56357"/>
    <w:rsid w:val="00F9776E"/>
    <w:rsid w:val="00FA52A8"/>
    <w:rsid w:val="00FC65FF"/>
    <w:rsid w:val="00FD33A2"/>
    <w:rsid w:val="00FD63EF"/>
    <w:rsid w:val="00FD7652"/>
    <w:rsid w:val="00FF502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List Paragraph"/>
    <w:basedOn w:val="a"/>
    <w:uiPriority w:val="34"/>
    <w:qFormat/>
    <w:rsid w:val="00D135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1686</TotalTime>
  <Pages>11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4936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예림 김</cp:lastModifiedBy>
  <cp:revision>5</cp:revision>
  <cp:lastPrinted>2001-05-08T04:49:00Z</cp:lastPrinted>
  <dcterms:created xsi:type="dcterms:W3CDTF">2025-04-17T04:21:00Z</dcterms:created>
  <dcterms:modified xsi:type="dcterms:W3CDTF">2025-04-18T08:35:00Z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