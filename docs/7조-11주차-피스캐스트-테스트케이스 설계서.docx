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7A79" w14:textId="77777777" w:rsidR="00032A93" w:rsidRPr="001318A6" w:rsidRDefault="00032A93">
      <w:pPr>
        <w:pStyle w:val="5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1318A6" w:rsidRDefault="0017766B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5DDB290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1318A6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1318A6">
        <w:rPr>
          <w:rFonts w:ascii="바탕체" w:eastAsia="바탕체" w:hAnsi="바탕체"/>
          <w:w w:val="90"/>
        </w:rPr>
        <w:t xml:space="preserve">Test </w:t>
      </w:r>
      <w:r w:rsidR="003A3672" w:rsidRPr="001318A6">
        <w:rPr>
          <w:rFonts w:ascii="바탕체" w:eastAsia="바탕체" w:hAnsi="바탕체" w:hint="eastAsia"/>
          <w:w w:val="90"/>
        </w:rPr>
        <w:t>P</w:t>
      </w:r>
      <w:r w:rsidR="003A3672" w:rsidRPr="001318A6">
        <w:rPr>
          <w:rFonts w:ascii="바탕체" w:eastAsia="바탕체" w:hAnsi="바탕체"/>
          <w:w w:val="90"/>
        </w:rPr>
        <w:t xml:space="preserve">lan / Test Cases Design </w:t>
      </w:r>
      <w:r w:rsidR="002F39C6" w:rsidRPr="001318A6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1318A6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1318A6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1318A6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1318A6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1318A6">
              <w:rPr>
                <w:rFonts w:ascii="바탕체" w:eastAsia="바탕체" w:hAnsi="바탕체"/>
                <w:sz w:val="24"/>
              </w:rPr>
              <w:t>N</w:t>
            </w:r>
            <w:r w:rsidRPr="001318A6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57E5E9E6" w:rsidR="00CA1D5B" w:rsidRPr="001318A6" w:rsidRDefault="00D44678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조각 라디오 웹 포탈 개발 : </w:t>
            </w:r>
            <w:proofErr w:type="spellStart"/>
            <w:r>
              <w:rPr>
                <w:rFonts w:ascii="바탕체" w:eastAsia="바탕체" w:hAnsi="바탕체" w:hint="eastAsia"/>
              </w:rPr>
              <w:t>피스캐스트</w:t>
            </w:r>
            <w:proofErr w:type="spellEnd"/>
          </w:p>
        </w:tc>
      </w:tr>
    </w:tbl>
    <w:p w14:paraId="7014DC4B" w14:textId="77777777" w:rsidR="006D5CF6" w:rsidRPr="001318A6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1318A6" w:rsidRDefault="00CA1D5B" w:rsidP="006D5CF6">
      <w:pPr>
        <w:rPr>
          <w:rFonts w:ascii="바탕체" w:eastAsia="바탕체" w:hAnsi="바탕체"/>
        </w:rPr>
      </w:pPr>
    </w:p>
    <w:p w14:paraId="6F08EDA3" w14:textId="3CAF6DF4" w:rsidR="0016423A" w:rsidRPr="001318A6" w:rsidRDefault="00D44678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07</w:t>
      </w:r>
      <w:r w:rsidR="0016423A" w:rsidRPr="001318A6">
        <w:rPr>
          <w:rFonts w:ascii="바탕체" w:eastAsia="바탕체" w:hAnsi="바탕체" w:hint="eastAsia"/>
        </w:rPr>
        <w:t xml:space="preserve"> 조</w:t>
      </w:r>
    </w:p>
    <w:p w14:paraId="449183A5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1D742D55" w14:textId="70F58832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102621</w:t>
      </w:r>
      <w:r w:rsidRPr="001318A6">
        <w:rPr>
          <w:rFonts w:ascii="바탕체" w:eastAsia="바탕체" w:hAnsi="바탕체"/>
        </w:rPr>
        <w:t xml:space="preserve"> </w:t>
      </w:r>
      <w:r w:rsidR="00D44678">
        <w:rPr>
          <w:rFonts w:ascii="바탕체" w:eastAsia="바탕체" w:hAnsi="바탕체" w:hint="eastAsia"/>
        </w:rPr>
        <w:t>김예림</w:t>
      </w:r>
    </w:p>
    <w:p w14:paraId="0CFBC7EF" w14:textId="18EEF809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102697</w:t>
      </w:r>
      <w:r w:rsidRPr="001318A6">
        <w:rPr>
          <w:rFonts w:ascii="바탕체" w:eastAsia="바탕체" w:hAnsi="바탕체" w:hint="eastAsia"/>
        </w:rPr>
        <w:t xml:space="preserve"> </w:t>
      </w:r>
      <w:proofErr w:type="spellStart"/>
      <w:r w:rsidR="00D44678">
        <w:rPr>
          <w:rFonts w:ascii="바탕체" w:eastAsia="바탕체" w:hAnsi="바탕체" w:hint="eastAsia"/>
        </w:rPr>
        <w:t>전규리</w:t>
      </w:r>
      <w:proofErr w:type="spellEnd"/>
    </w:p>
    <w:p w14:paraId="3231DC30" w14:textId="64D2667D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20</w:t>
      </w:r>
      <w:r w:rsidRPr="001318A6">
        <w:rPr>
          <w:rFonts w:ascii="바탕체" w:eastAsia="바탕체" w:hAnsi="바탕체"/>
        </w:rPr>
        <w:t>2</w:t>
      </w:r>
      <w:r w:rsidR="00D44678">
        <w:rPr>
          <w:rFonts w:ascii="바탕체" w:eastAsia="바탕체" w:hAnsi="바탕체" w:hint="eastAsia"/>
        </w:rPr>
        <w:t>202584</w:t>
      </w:r>
      <w:r w:rsidRPr="001318A6">
        <w:rPr>
          <w:rFonts w:ascii="바탕체" w:eastAsia="바탕체" w:hAnsi="바탕체" w:hint="eastAsia"/>
        </w:rPr>
        <w:t xml:space="preserve"> </w:t>
      </w:r>
      <w:r w:rsidR="00D44678">
        <w:rPr>
          <w:rFonts w:ascii="바탕체" w:eastAsia="바탕체" w:hAnsi="바탕체" w:hint="eastAsia"/>
        </w:rPr>
        <w:t>박민지</w:t>
      </w:r>
    </w:p>
    <w:p w14:paraId="3DD8F867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47BE4E86" w14:textId="12E9AFE1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1318A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1318A6">
        <w:rPr>
          <w:rFonts w:ascii="바탕체" w:eastAsia="바탕체" w:hAnsi="바탕체" w:hint="eastAsia"/>
        </w:rPr>
        <w:t>지도교수:</w:t>
      </w:r>
      <w:r w:rsidRPr="001318A6">
        <w:rPr>
          <w:rFonts w:ascii="바탕체" w:eastAsia="바탕체" w:hAnsi="바탕체"/>
        </w:rPr>
        <w:t xml:space="preserve"> </w:t>
      </w:r>
      <w:r w:rsidR="00D44678">
        <w:rPr>
          <w:rFonts w:ascii="바탕체" w:eastAsia="바탕체" w:hAnsi="바탕체" w:hint="eastAsia"/>
        </w:rPr>
        <w:t>이영석</w:t>
      </w:r>
      <w:r w:rsidRPr="001318A6">
        <w:rPr>
          <w:rFonts w:ascii="바탕체" w:eastAsia="바탕체" w:hAnsi="바탕체" w:hint="eastAsia"/>
        </w:rPr>
        <w:t xml:space="preserve"> 교수님 </w:t>
      </w:r>
      <w:r w:rsidRPr="001318A6">
        <w:rPr>
          <w:rFonts w:ascii="바탕체" w:eastAsia="바탕체" w:hAnsi="바탕체"/>
        </w:rPr>
        <w:t>(</w:t>
      </w:r>
      <w:r w:rsidRPr="001318A6">
        <w:rPr>
          <w:rFonts w:ascii="바탕체" w:eastAsia="바탕체" w:hAnsi="바탕체" w:hint="eastAsia"/>
        </w:rPr>
        <w:t>서명)</w:t>
      </w:r>
    </w:p>
    <w:p w14:paraId="6AD752FA" w14:textId="77777777" w:rsidR="0016423A" w:rsidRPr="001318A6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1318A6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1318A6" w:rsidRDefault="00032A93">
      <w:pPr>
        <w:pStyle w:val="ab"/>
        <w:spacing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6F0CEDB" w14:textId="3CB48AD5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54646" w:history="1">
        <w:r w:rsidRPr="00180D4E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C6DEA" w14:textId="757C98AB" w:rsidR="004101DE" w:rsidRDefault="0000000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4647" w:history="1">
        <w:r w:rsidR="004101DE" w:rsidRPr="00180D4E">
          <w:rPr>
            <w:rStyle w:val="af"/>
            <w:rFonts w:ascii="바탕체" w:eastAsia="바탕체" w:hAnsi="바탕체"/>
            <w:noProof/>
          </w:rPr>
          <w:t>1.1.</w:t>
        </w:r>
        <w:r w:rsidR="004101DE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Objective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_Toc197954647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3</w:t>
        </w:r>
        <w:r w:rsidR="004101DE">
          <w:rPr>
            <w:noProof/>
            <w:webHidden/>
          </w:rPr>
          <w:fldChar w:fldCharType="end"/>
        </w:r>
      </w:hyperlink>
    </w:p>
    <w:p w14:paraId="2C51995A" w14:textId="496052CF" w:rsidR="004101DE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8" w:history="1">
        <w:r w:rsidR="004101DE" w:rsidRPr="00180D4E">
          <w:rPr>
            <w:rStyle w:val="af"/>
            <w:rFonts w:ascii="바탕체" w:eastAsia="바탕체" w:hAnsi="바탕체"/>
            <w:noProof/>
          </w:rPr>
          <w:t>2.</w:t>
        </w:r>
        <w:r w:rsidR="004101DE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Test Plan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_Toc197954648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4</w:t>
        </w:r>
        <w:r w:rsidR="004101DE">
          <w:rPr>
            <w:noProof/>
            <w:webHidden/>
          </w:rPr>
          <w:fldChar w:fldCharType="end"/>
        </w:r>
      </w:hyperlink>
    </w:p>
    <w:p w14:paraId="5174E863" w14:textId="70BC0037" w:rsidR="004101DE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9" w:history="1">
        <w:r w:rsidR="004101DE" w:rsidRPr="00180D4E">
          <w:rPr>
            <w:rStyle w:val="af"/>
            <w:rFonts w:ascii="바탕체" w:eastAsia="바탕체" w:hAnsi="바탕체"/>
            <w:noProof/>
          </w:rPr>
          <w:t>3.</w:t>
        </w:r>
        <w:r w:rsidR="004101DE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Test Cases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_Toc197954649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8</w:t>
        </w:r>
        <w:r w:rsidR="004101DE">
          <w:rPr>
            <w:noProof/>
            <w:webHidden/>
          </w:rPr>
          <w:fldChar w:fldCharType="end"/>
        </w:r>
      </w:hyperlink>
    </w:p>
    <w:p w14:paraId="0D03FDE0" w14:textId="0D1E404C" w:rsidR="004101DE" w:rsidRDefault="0000000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50" w:history="1">
        <w:r w:rsidR="004101DE" w:rsidRPr="00180D4E">
          <w:rPr>
            <w:rStyle w:val="af"/>
            <w:rFonts w:ascii="바탕체" w:eastAsia="바탕체" w:hAnsi="바탕체"/>
            <w:noProof/>
          </w:rPr>
          <w:t>4.</w:t>
        </w:r>
        <w:r w:rsidR="004101DE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4101DE" w:rsidRPr="00180D4E">
          <w:rPr>
            <w:rStyle w:val="af"/>
            <w:rFonts w:ascii="바탕체" w:eastAsia="바탕체" w:hAnsi="바탕체"/>
            <w:noProof/>
          </w:rPr>
          <w:t>AI 도구 활용 정보</w:t>
        </w:r>
        <w:r w:rsidR="004101DE">
          <w:rPr>
            <w:noProof/>
            <w:webHidden/>
          </w:rPr>
          <w:tab/>
        </w:r>
        <w:r w:rsidR="004101DE">
          <w:rPr>
            <w:noProof/>
            <w:webHidden/>
          </w:rPr>
          <w:fldChar w:fldCharType="begin"/>
        </w:r>
        <w:r w:rsidR="004101DE">
          <w:rPr>
            <w:noProof/>
            <w:webHidden/>
          </w:rPr>
          <w:instrText xml:space="preserve"> PAGEREF _Toc197954650 \h </w:instrText>
        </w:r>
        <w:r w:rsidR="004101DE">
          <w:rPr>
            <w:noProof/>
            <w:webHidden/>
          </w:rPr>
        </w:r>
        <w:r w:rsidR="004101DE">
          <w:rPr>
            <w:noProof/>
            <w:webHidden/>
          </w:rPr>
          <w:fldChar w:fldCharType="separate"/>
        </w:r>
        <w:r w:rsidR="004101DE">
          <w:rPr>
            <w:noProof/>
            <w:webHidden/>
          </w:rPr>
          <w:t>9</w:t>
        </w:r>
        <w:r w:rsidR="004101DE">
          <w:rPr>
            <w:noProof/>
            <w:webHidden/>
          </w:rPr>
          <w:fldChar w:fldCharType="end"/>
        </w:r>
      </w:hyperlink>
    </w:p>
    <w:p w14:paraId="38E674D1" w14:textId="6D2F4108" w:rsidR="00811F1E" w:rsidRPr="001318A6" w:rsidRDefault="004101DE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C1C4186" w14:textId="77777777" w:rsidR="00032A93" w:rsidRPr="001318A6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2" w:name="_Toc197954646"/>
      <w:r w:rsidR="00032A93" w:rsidRPr="001318A6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630ABC72" w14:textId="77777777" w:rsidR="00032A93" w:rsidRPr="001318A6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54647"/>
      <w:r w:rsidRPr="001318A6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2DEC4A8A" w14:textId="2706385F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1318A6">
        <w:rPr>
          <w:rFonts w:ascii="바탕체" w:eastAsia="바탕체" w:hAnsi="바탕체" w:hint="eastAsia"/>
        </w:rPr>
        <w:t xml:space="preserve">이 문서는 </w:t>
      </w:r>
      <w:r w:rsidR="008306E9">
        <w:rPr>
          <w:rFonts w:ascii="바탕체" w:eastAsia="바탕체" w:hAnsi="바탕체" w:hint="eastAsia"/>
        </w:rPr>
        <w:t xml:space="preserve">라디오 다시 듣기 및 요약 서비스를 수행하는 조각 라디오 웹 포탈: </w:t>
      </w:r>
      <w:proofErr w:type="spellStart"/>
      <w:r w:rsidR="008306E9">
        <w:rPr>
          <w:rFonts w:ascii="바탕체" w:eastAsia="바탕체" w:hAnsi="바탕체" w:hint="eastAsia"/>
        </w:rPr>
        <w:t>피스캐스트의</w:t>
      </w:r>
      <w:proofErr w:type="spellEnd"/>
      <w:r w:rsidR="008306E9" w:rsidRPr="001318A6">
        <w:rPr>
          <w:rFonts w:ascii="바탕체" w:eastAsia="바탕체" w:hAnsi="바탕체" w:hint="eastAsia"/>
        </w:rPr>
        <w:t xml:space="preserve"> </w:t>
      </w:r>
      <w:r w:rsidRPr="001318A6">
        <w:rPr>
          <w:rFonts w:ascii="바탕체" w:eastAsia="바탕체" w:hAnsi="바탕체" w:hint="eastAsia"/>
        </w:rPr>
        <w:t>테스트 계획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테스트 케이스 명세를 포함하고 있다</w:t>
      </w:r>
      <w:r w:rsidRPr="001318A6">
        <w:rPr>
          <w:rFonts w:ascii="바탕체" w:eastAsia="바탕체" w:hAnsi="바탕체"/>
        </w:rPr>
        <w:t xml:space="preserve">. </w:t>
      </w:r>
    </w:p>
    <w:p w14:paraId="5CF463E7" w14:textId="77777777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테스트 계획 문서는 구현된 시스템을 대상으로 어떤 요소를 테스트할 것인지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또한 어떤 방법으로 테스트를 수행할 것인지 등 테스트 활동에 대한 전반적인 계획을 포함하고 있다</w:t>
      </w:r>
      <w:r w:rsidRPr="001318A6">
        <w:rPr>
          <w:rFonts w:ascii="바탕체" w:eastAsia="바탕체" w:hAnsi="바탕체"/>
        </w:rPr>
        <w:t xml:space="preserve">. </w:t>
      </w:r>
    </w:p>
    <w:p w14:paraId="26A9719B" w14:textId="77777777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테스트 케이스 명세는 대상 시스템에서 테스트될 요소를 테스트하기 위해 필요한 테스트 케이스를 구체적으로 기술한다</w:t>
      </w:r>
      <w:r w:rsidRPr="001318A6">
        <w:rPr>
          <w:rFonts w:ascii="바탕체" w:eastAsia="바탕체" w:hAnsi="바탕체"/>
        </w:rPr>
        <w:t xml:space="preserve">. </w:t>
      </w:r>
    </w:p>
    <w:p w14:paraId="4D78153C" w14:textId="77777777" w:rsidR="00733783" w:rsidRPr="001318A6" w:rsidRDefault="00733783" w:rsidP="00811F1E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12D3750B" w14:textId="77777777" w:rsidR="0073452E" w:rsidRPr="001318A6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6" w:name="_Toc197954648"/>
      <w:r w:rsidR="00A02D76" w:rsidRPr="001318A6">
        <w:rPr>
          <w:rFonts w:ascii="바탕체" w:eastAsia="바탕체" w:hAnsi="바탕체" w:hint="eastAsia"/>
        </w:rPr>
        <w:lastRenderedPageBreak/>
        <w:t xml:space="preserve">Test </w:t>
      </w:r>
      <w:r w:rsidR="003A3672" w:rsidRPr="001318A6">
        <w:rPr>
          <w:rFonts w:ascii="바탕체" w:eastAsia="바탕체" w:hAnsi="바탕체" w:hint="eastAsia"/>
        </w:rPr>
        <w:t>P</w:t>
      </w:r>
      <w:r w:rsidR="003A3672" w:rsidRPr="001318A6">
        <w:rPr>
          <w:rFonts w:ascii="바탕체" w:eastAsia="바탕체" w:hAnsi="바탕체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1318A6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1318A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318A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318A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1318A6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1318A6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14938C0" w14:textId="70C8C82A" w:rsidR="004840D7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이 문서는 </w:t>
            </w:r>
            <w:proofErr w:type="spellStart"/>
            <w:r w:rsidR="008306E9">
              <w:rPr>
                <w:rFonts w:ascii="바탕체" w:eastAsia="바탕체" w:hAnsi="바탕체" w:hint="eastAsia"/>
                <w:sz w:val="18"/>
              </w:rPr>
              <w:t>피스캐스트</w:t>
            </w:r>
            <w:r w:rsidRPr="001318A6">
              <w:rPr>
                <w:rFonts w:ascii="바탕체" w:eastAsia="바탕체" w:hAnsi="바탕체" w:hint="eastAsia"/>
                <w:sz w:val="18"/>
              </w:rPr>
              <w:t>에</w:t>
            </w:r>
            <w:proofErr w:type="spellEnd"/>
            <w:r w:rsidRPr="001318A6">
              <w:rPr>
                <w:rFonts w:ascii="바탕체" w:eastAsia="바탕체" w:hAnsi="바탕체" w:hint="eastAsia"/>
                <w:sz w:val="18"/>
              </w:rPr>
              <w:t xml:space="preserve"> 대한 테스트 계획의 개요를 설명한 것이다. </w:t>
            </w:r>
            <w:r w:rsidR="008306E9">
              <w:rPr>
                <w:rFonts w:ascii="바탕체" w:eastAsia="바탕체" w:hAnsi="바탕체" w:hint="eastAsia"/>
                <w:sz w:val="18"/>
              </w:rPr>
              <w:t xml:space="preserve">현재의 </w:t>
            </w:r>
            <w:proofErr w:type="spellStart"/>
            <w:r w:rsidR="008306E9">
              <w:rPr>
                <w:rFonts w:ascii="바탕체" w:eastAsia="바탕체" w:hAnsi="바탕체" w:hint="eastAsia"/>
                <w:sz w:val="18"/>
              </w:rPr>
              <w:t>피스캐스트는</w:t>
            </w:r>
            <w:proofErr w:type="spellEnd"/>
            <w:r w:rsidR="008306E9">
              <w:rPr>
                <w:rFonts w:ascii="바탕체" w:eastAsia="바탕체" w:hAnsi="바탕체" w:hint="eastAsia"/>
                <w:sz w:val="18"/>
              </w:rPr>
              <w:t xml:space="preserve"> 방송국 3사(KBS, MBC, SBS)의 라디오 프로그램 일부를 취급하고</w:t>
            </w:r>
            <w:r w:rsidRPr="001318A6">
              <w:rPr>
                <w:rFonts w:ascii="바탕체" w:eastAsia="바탕체" w:hAnsi="바탕체" w:hint="eastAsia"/>
                <w:sz w:val="18"/>
              </w:rPr>
              <w:t xml:space="preserve"> 공급한다. 중요한 비즈니스 프로세스는 다음과 같다.</w:t>
            </w:r>
          </w:p>
          <w:p w14:paraId="55CBA3E2" w14:textId="77777777" w:rsidR="00964649" w:rsidRPr="001318A6" w:rsidRDefault="00964649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0112F379" w14:textId="04E1A5C1" w:rsidR="004840D7" w:rsidRPr="001318A6" w:rsidRDefault="008306E9" w:rsidP="007C0DA3">
            <w:pPr>
              <w:pStyle w:val="af9"/>
              <w:numPr>
                <w:ilvl w:val="0"/>
                <w:numId w:val="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웹 포탈 회원가입/로그인</w:t>
            </w:r>
          </w:p>
          <w:p w14:paraId="4F1314A4" w14:textId="49A9F566" w:rsidR="004840D7" w:rsidRPr="001318A6" w:rsidRDefault="008306E9" w:rsidP="007C0DA3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</w:t>
            </w:r>
          </w:p>
          <w:p w14:paraId="2767F2B8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라디오 스트리밍</w:t>
            </w:r>
          </w:p>
          <w:p w14:paraId="40618BD9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조회/재생</w:t>
            </w:r>
          </w:p>
          <w:p w14:paraId="0EE45DB3" w14:textId="77777777" w:rsidR="008306E9" w:rsidRPr="008306E9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라디오 조각화</w:t>
            </w:r>
          </w:p>
          <w:p w14:paraId="2A0BAD73" w14:textId="2C36E476" w:rsidR="00FA5F18" w:rsidRPr="001318A6" w:rsidRDefault="008306E9" w:rsidP="00FA5F18">
            <w:pPr>
              <w:pStyle w:val="af9"/>
              <w:numPr>
                <w:ilvl w:val="0"/>
                <w:numId w:val="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검색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  <w:tr w:rsidR="003A3672" w:rsidRPr="001318A6" w14:paraId="437CF937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F7B8E5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테스트 목적</w:t>
            </w:r>
          </w:p>
        </w:tc>
      </w:tr>
      <w:tr w:rsidR="003A3672" w:rsidRPr="001318A6" w14:paraId="01878033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28A67B" w14:textId="3DBB2957" w:rsidR="003A3672" w:rsidRPr="008306E9" w:rsidRDefault="004840D7" w:rsidP="008306E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테스트를 통해 </w:t>
            </w:r>
            <w:r w:rsidR="008306E9">
              <w:rPr>
                <w:rFonts w:ascii="바탕체" w:eastAsia="바탕체" w:hAnsi="바탕체" w:hint="eastAsia"/>
                <w:sz w:val="18"/>
              </w:rPr>
              <w:t>라디오 다시 듣기 및 요약 서비스</w:t>
            </w:r>
            <w:r w:rsidRPr="001318A6">
              <w:rPr>
                <w:rFonts w:ascii="바탕체" w:eastAsia="바탕체" w:hAnsi="바탕체" w:hint="eastAsia"/>
                <w:sz w:val="18"/>
              </w:rPr>
              <w:t>에 대한 기능과 처리가 만족할 만한 수준으로 신뢰성 있게 개발되었는지 확인하는 것이다.</w:t>
            </w:r>
          </w:p>
        </w:tc>
      </w:tr>
      <w:tr w:rsidR="00A02D76" w:rsidRPr="001318A6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1318A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318A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1318A6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77777777" w:rsidR="00E4279F" w:rsidRPr="001318A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A3672" w:rsidRPr="001318A6">
              <w:rPr>
                <w:rFonts w:ascii="바탕체" w:eastAsia="바탕체" w:hAnsi="바탕체" w:hint="eastAsia"/>
              </w:rPr>
              <w:t>항목</w:t>
            </w:r>
          </w:p>
        </w:tc>
      </w:tr>
      <w:tr w:rsidR="00E4279F" w:rsidRPr="001318A6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08C1E36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- 테스트 대상인 소프트웨어나 시스템을 명시해야 함</w:t>
            </w:r>
          </w:p>
          <w:p w14:paraId="20644CC6" w14:textId="156F9671" w:rsidR="00FA5F18" w:rsidRPr="001318A6" w:rsidRDefault="00FA5F18" w:rsidP="008306E9">
            <w:pPr>
              <w:pStyle w:val="af9"/>
              <w:spacing w:line="240" w:lineRule="auto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42E1FBA1" w14:textId="449085BE" w:rsidR="00E4279F" w:rsidRPr="001318A6" w:rsidRDefault="008306E9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라디오 다시 듣기 및 요약 서비스: </w:t>
            </w:r>
            <w:proofErr w:type="spellStart"/>
            <w:r>
              <w:rPr>
                <w:rFonts w:ascii="바탕체" w:eastAsia="바탕체" w:hAnsi="바탕체" w:hint="eastAsia"/>
              </w:rPr>
              <w:t>피스캐스트</w:t>
            </w:r>
            <w:proofErr w:type="spellEnd"/>
          </w:p>
        </w:tc>
      </w:tr>
      <w:tr w:rsidR="00A02D76" w:rsidRPr="001318A6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될 요소(</w:t>
            </w:r>
            <w:r w:rsidR="003A3672" w:rsidRPr="001318A6">
              <w:rPr>
                <w:rFonts w:ascii="바탕체" w:eastAsia="바탕체" w:hAnsi="바탕체"/>
                <w:szCs w:val="20"/>
              </w:rPr>
              <w:t>features)</w:t>
            </w:r>
          </w:p>
        </w:tc>
      </w:tr>
      <w:tr w:rsidR="00E4279F" w:rsidRPr="001318A6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DBECB7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요구사항 명세서에 나와 있는 시스템의 모든 기능이 테스트될 요소임</w:t>
            </w:r>
          </w:p>
          <w:p w14:paraId="3E6F55DE" w14:textId="45BCFA0E" w:rsidR="00236FD2" w:rsidRPr="001318A6" w:rsidRDefault="00236FD2" w:rsidP="00964649">
            <w:pPr>
              <w:pStyle w:val="af9"/>
              <w:spacing w:line="240" w:lineRule="auto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503DEBB5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프로젝트는 다음의 요소를 테스트한다.</w:t>
            </w:r>
          </w:p>
          <w:p w14:paraId="667509E7" w14:textId="56F0D065" w:rsidR="00CD4956" w:rsidRDefault="00CD4956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회원가입 기능</w:t>
            </w:r>
          </w:p>
          <w:p w14:paraId="5AACF42D" w14:textId="230F01FE" w:rsidR="00CD4956" w:rsidRDefault="00CD4956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로그인 기능</w:t>
            </w:r>
          </w:p>
          <w:p w14:paraId="2349BF09" w14:textId="42376A1C" w:rsidR="005E5305" w:rsidRDefault="005E5305" w:rsidP="008306E9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 기능</w:t>
            </w:r>
          </w:p>
          <w:p w14:paraId="2C66C7EA" w14:textId="6A179B7E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구독한 프로그램 목록 조회 기능</w:t>
            </w:r>
          </w:p>
          <w:p w14:paraId="11C6B9B1" w14:textId="0258EE71" w:rsidR="005E5305" w:rsidRDefault="005E5305" w:rsidP="005E5305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프로그램별 </w:t>
            </w:r>
            <w:r w:rsidR="008306E9">
              <w:rPr>
                <w:rFonts w:ascii="바탕체" w:eastAsia="바탕체" w:hAnsi="바탕체" w:hint="eastAsia"/>
                <w:sz w:val="18"/>
              </w:rPr>
              <w:t xml:space="preserve">전체 </w:t>
            </w:r>
            <w:r>
              <w:rPr>
                <w:rFonts w:ascii="바탕체" w:eastAsia="바탕체" w:hAnsi="바탕체" w:hint="eastAsia"/>
                <w:sz w:val="18"/>
              </w:rPr>
              <w:t>다시 듣기 스트리밍 기능</w:t>
            </w:r>
          </w:p>
          <w:p w14:paraId="79C50476" w14:textId="2DB10886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요약</w:t>
            </w:r>
            <w:r w:rsidR="008306E9">
              <w:rPr>
                <w:rFonts w:ascii="바탕체" w:eastAsia="바탕체" w:hAnsi="바탕체" w:hint="eastAsia"/>
                <w:sz w:val="18"/>
              </w:rPr>
              <w:t>(조각)</w:t>
            </w:r>
            <w:r>
              <w:rPr>
                <w:rFonts w:ascii="바탕체" w:eastAsia="바탕체" w:hAnsi="바탕체" w:hint="eastAsia"/>
                <w:sz w:val="18"/>
              </w:rPr>
              <w:t xml:space="preserve"> 제공 기능</w:t>
            </w:r>
          </w:p>
          <w:p w14:paraId="61F6FDD5" w14:textId="1B09F2F0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요약본</w:t>
            </w:r>
            <w:r w:rsidR="008306E9">
              <w:rPr>
                <w:rFonts w:ascii="바탕체" w:eastAsia="바탕체" w:hAnsi="바탕체" w:hint="eastAsia"/>
                <w:sz w:val="18"/>
              </w:rPr>
              <w:t>(조각)</w:t>
            </w:r>
            <w:r>
              <w:rPr>
                <w:rFonts w:ascii="바탕체" w:eastAsia="바탕체" w:hAnsi="바탕체" w:hint="eastAsia"/>
                <w:sz w:val="18"/>
              </w:rPr>
              <w:t xml:space="preserve"> 재생 기능</w:t>
            </w:r>
          </w:p>
          <w:p w14:paraId="320A0626" w14:textId="77777777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조회 기능</w:t>
            </w:r>
          </w:p>
          <w:p w14:paraId="4EE34B8F" w14:textId="26BBD9B7" w:rsidR="005E5305" w:rsidRDefault="008306E9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음악 연동 재생 기능</w:t>
            </w:r>
          </w:p>
          <w:p w14:paraId="573B317B" w14:textId="5688CE73" w:rsidR="005E5305" w:rsidRDefault="005E5305" w:rsidP="00CD4956">
            <w:pPr>
              <w:pStyle w:val="af9"/>
              <w:numPr>
                <w:ilvl w:val="0"/>
                <w:numId w:val="9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프로그램 제목 및 </w:t>
            </w:r>
            <w:r w:rsidR="008306E9">
              <w:rPr>
                <w:rFonts w:ascii="바탕체" w:eastAsia="바탕체" w:hAnsi="바탕체" w:hint="eastAsia"/>
                <w:sz w:val="18"/>
              </w:rPr>
              <w:t>내용</w:t>
            </w:r>
            <w:r>
              <w:rPr>
                <w:rFonts w:ascii="바탕체" w:eastAsia="바탕체" w:hAnsi="바탕체" w:hint="eastAsia"/>
                <w:sz w:val="18"/>
              </w:rPr>
              <w:t xml:space="preserve"> 검색 기능</w:t>
            </w:r>
          </w:p>
          <w:p w14:paraId="2501F548" w14:textId="6241AF02" w:rsidR="005E5305" w:rsidRPr="00CD4956" w:rsidRDefault="005E5305" w:rsidP="005E5305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B51AE3" w:rsidRPr="001318A6" w14:paraId="76208987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D941CC5" w14:textId="77777777" w:rsidR="00B51AE3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테스트</w:t>
            </w:r>
            <w:r w:rsidRPr="001318A6">
              <w:rPr>
                <w:rFonts w:ascii="바탕체" w:eastAsia="바탕체" w:hAnsi="바탕체"/>
              </w:rPr>
              <w:t>되</w:t>
            </w:r>
            <w:r w:rsidRPr="001318A6">
              <w:rPr>
                <w:rFonts w:ascii="바탕체" w:eastAsia="바탕체" w:hAnsi="바탕체" w:hint="eastAsia"/>
              </w:rPr>
              <w:t>지 않을 요소</w:t>
            </w:r>
          </w:p>
        </w:tc>
      </w:tr>
      <w:tr w:rsidR="00B51AE3" w:rsidRPr="001318A6" w14:paraId="64177870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94909AF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해당 테스트를 실시하는데 포함되지 않을 요소를 명시함</w:t>
            </w:r>
          </w:p>
          <w:p w14:paraId="06003F70" w14:textId="65FCC804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39DD2BD4" w14:textId="7DC45BA5" w:rsidR="004840D7" w:rsidRPr="001318A6" w:rsidRDefault="004840D7" w:rsidP="00C22973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이 시스템의 테스트에서는 다음의 사항은 다루지 않는다.</w:t>
            </w:r>
          </w:p>
          <w:p w14:paraId="74E738E8" w14:textId="5592B039" w:rsidR="004840D7" w:rsidRDefault="00C22973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조각의 정확도 검증</w:t>
            </w:r>
          </w:p>
          <w:p w14:paraId="12A1B495" w14:textId="06FCDF5E" w:rsidR="00C22973" w:rsidRPr="001318A6" w:rsidRDefault="00C22973" w:rsidP="007C0DA3">
            <w:pPr>
              <w:pStyle w:val="af9"/>
              <w:numPr>
                <w:ilvl w:val="0"/>
                <w:numId w:val="1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비밀번호 분실</w:t>
            </w:r>
          </w:p>
          <w:p w14:paraId="574C800A" w14:textId="77777777" w:rsidR="004840D7" w:rsidRPr="001318A6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성능 및 스트레스 시험</w:t>
            </w:r>
          </w:p>
          <w:p w14:paraId="2CD8DB7F" w14:textId="77777777" w:rsidR="004840D7" w:rsidRPr="001318A6" w:rsidRDefault="004840D7" w:rsidP="007C0DA3">
            <w:pPr>
              <w:pStyle w:val="af9"/>
              <w:numPr>
                <w:ilvl w:val="0"/>
                <w:numId w:val="1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보안 제어 시험</w:t>
            </w:r>
          </w:p>
          <w:p w14:paraId="16696524" w14:textId="77777777" w:rsidR="004840D7" w:rsidRPr="001318A6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강건성, 회복, 서버 다운 시험</w:t>
            </w:r>
          </w:p>
          <w:p w14:paraId="6459CCEC" w14:textId="77777777" w:rsidR="00B51AE3" w:rsidRPr="001318A6" w:rsidRDefault="004840D7" w:rsidP="007C0DA3">
            <w:pPr>
              <w:pStyle w:val="af9"/>
              <w:numPr>
                <w:ilvl w:val="0"/>
                <w:numId w:val="14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내부 변경에 따른 다른 시스템과의 연동 시험</w:t>
            </w:r>
          </w:p>
        </w:tc>
      </w:tr>
      <w:tr w:rsidR="001347E5" w:rsidRPr="001318A6" w14:paraId="4DD9347F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737440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4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접근 방법</w:t>
            </w:r>
          </w:p>
        </w:tc>
      </w:tr>
      <w:tr w:rsidR="001347E5" w:rsidRPr="001318A6" w14:paraId="508075B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0BFD94F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해당 테스트 단계를 기술함 (단위 테스트, 통합 테스트, 시스템 테스트 (기능 테스트, 보안 테스트, 성능 테스트 등), 인수 테스트 등을 기술)</w:t>
            </w:r>
          </w:p>
          <w:p w14:paraId="7B00781F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- 적용할 테스트 기법을 기술함 (화이트 박스 테스트, 블랙 박스 테스트, 분석 기법, </w:t>
            </w:r>
            <w:proofErr w:type="spellStart"/>
            <w:r w:rsidRPr="001318A6">
              <w:rPr>
                <w:rFonts w:ascii="바탕체" w:eastAsia="바탕체" w:hAnsi="바탕체" w:hint="eastAsia"/>
                <w:sz w:val="18"/>
              </w:rPr>
              <w:t>인스펙션</w:t>
            </w:r>
            <w:proofErr w:type="spellEnd"/>
            <w:r w:rsidRPr="001318A6">
              <w:rPr>
                <w:rFonts w:ascii="바탕체" w:eastAsia="바탕체" w:hAnsi="바탕체" w:hint="eastAsia"/>
                <w:sz w:val="18"/>
              </w:rPr>
              <w:t>, 보안 테스트, 성능 테스트, 호환성 테스트, 강건성 테스트 등을 기술)</w:t>
            </w:r>
          </w:p>
          <w:p w14:paraId="048E3DE0" w14:textId="2EBCD7A8" w:rsidR="00236FD2" w:rsidRPr="001318A6" w:rsidRDefault="00236FD2" w:rsidP="00C22973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5FE872DF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시스템 테스트 (기능 테스트)</w:t>
            </w:r>
          </w:p>
          <w:p w14:paraId="738BAD33" w14:textId="77777777" w:rsidR="00C813EE" w:rsidRPr="001318A6" w:rsidRDefault="004840D7" w:rsidP="00FA5F18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블랙 박스 테스트</w:t>
            </w:r>
          </w:p>
        </w:tc>
      </w:tr>
      <w:tr w:rsidR="001347E5" w:rsidRPr="001318A6" w14:paraId="45A11166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B30AE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5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 xml:space="preserve">테스트 항목의 </w:t>
            </w:r>
            <w:r w:rsidR="003A3672" w:rsidRPr="001318A6">
              <w:rPr>
                <w:rFonts w:ascii="바탕체" w:eastAsia="바탕체" w:hAnsi="바탕체"/>
                <w:szCs w:val="20"/>
              </w:rPr>
              <w:t xml:space="preserve">pass/fail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기준</w:t>
            </w:r>
          </w:p>
        </w:tc>
      </w:tr>
      <w:tr w:rsidR="001347E5" w:rsidRPr="001318A6" w14:paraId="20ED4A1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F25428E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각 테스트 항목의 pass/fail 기준을 명시함</w:t>
            </w:r>
          </w:p>
          <w:p w14:paraId="6E01B822" w14:textId="166A4C7B" w:rsidR="00236FD2" w:rsidRPr="001318A6" w:rsidRDefault="00236FD2" w:rsidP="00964649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5301EEFB" w14:textId="78CA181F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다음 각 항이 수행될 때까지 테스트는 완료된 것으로 간주하지 않는다.</w:t>
            </w:r>
          </w:p>
          <w:p w14:paraId="1C28FCA3" w14:textId="5B5BB88B" w:rsidR="00964649" w:rsidRPr="00964649" w:rsidRDefault="00964649" w:rsidP="00964649">
            <w:pPr>
              <w:pStyle w:val="af9"/>
              <w:numPr>
                <w:ilvl w:val="0"/>
                <w:numId w:val="15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기능 커버리지: </w:t>
            </w:r>
            <w:r w:rsidRPr="00964649">
              <w:rPr>
                <w:rFonts w:ascii="바탕체" w:eastAsia="바탕체" w:hAnsi="바탕체" w:hint="eastAsia"/>
              </w:rPr>
              <w:t>시스템 요구사항 명세서에 정의된 모든 기능에 대해 테스트가 수행되고, 최소 95% 이상 pass</w:t>
            </w:r>
          </w:p>
          <w:p w14:paraId="251E92AA" w14:textId="77D20211" w:rsidR="001347E5" w:rsidRPr="001318A6" w:rsidRDefault="00964649" w:rsidP="007C0DA3">
            <w:pPr>
              <w:pStyle w:val="af9"/>
              <w:numPr>
                <w:ilvl w:val="0"/>
                <w:numId w:val="1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시스템 테스트에서 발견된 모든 심각한 오류를 수정하고 다시 테스트</w:t>
            </w:r>
          </w:p>
        </w:tc>
      </w:tr>
      <w:tr w:rsidR="003A3672" w:rsidRPr="001318A6" w14:paraId="40F0736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A4129E1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2.</w:t>
            </w:r>
            <w:r w:rsidRPr="001318A6">
              <w:rPr>
                <w:rFonts w:ascii="바탕체" w:eastAsia="바탕체" w:hAnsi="바탕체"/>
              </w:rPr>
              <w:t>6</w:t>
            </w:r>
            <w:r w:rsidRPr="001318A6">
              <w:rPr>
                <w:rFonts w:ascii="바탕체" w:eastAsia="바탕체" w:hAnsi="바탕체" w:hint="eastAsia"/>
              </w:rPr>
              <w:t xml:space="preserve"> 테스트 산출물(</w:t>
            </w:r>
            <w:r w:rsidRPr="001318A6">
              <w:rPr>
                <w:rFonts w:ascii="바탕체" w:eastAsia="바탕체" w:hAnsi="바탕체"/>
              </w:rPr>
              <w:t>deliverables)</w:t>
            </w:r>
          </w:p>
        </w:tc>
      </w:tr>
      <w:tr w:rsidR="003A3672" w:rsidRPr="001318A6" w14:paraId="4F8883F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638922DE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종료 후 인도될 산출물을 명시함</w:t>
            </w:r>
          </w:p>
          <w:p w14:paraId="0A275DE7" w14:textId="77777777" w:rsidR="00964649" w:rsidRDefault="00964649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4A775407" w14:textId="6B89379C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종료 후 다음의 산출물을 인도한다.</w:t>
            </w:r>
          </w:p>
          <w:p w14:paraId="5EDF71F3" w14:textId="77777777" w:rsidR="004840D7" w:rsidRPr="001318A6" w:rsidRDefault="004840D7" w:rsidP="007C0DA3">
            <w:pPr>
              <w:pStyle w:val="af9"/>
              <w:numPr>
                <w:ilvl w:val="0"/>
                <w:numId w:val="1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계획</w:t>
            </w:r>
          </w:p>
          <w:p w14:paraId="3D235636" w14:textId="77777777" w:rsidR="004840D7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케이스 명세</w:t>
            </w:r>
          </w:p>
          <w:p w14:paraId="0FAF34C8" w14:textId="77777777" w:rsidR="00C461B6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결과 보고서</w:t>
            </w:r>
          </w:p>
        </w:tc>
      </w:tr>
      <w:tr w:rsidR="003A3672" w:rsidRPr="001318A6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  <w:sz w:val="18"/>
              </w:rPr>
            </w:pPr>
            <w:r w:rsidRPr="001318A6">
              <w:rPr>
                <w:rFonts w:ascii="바탕체" w:eastAsia="바탕체" w:hAnsi="바탕체"/>
                <w:b/>
              </w:rPr>
              <w:t>3</w:t>
            </w:r>
            <w:r w:rsidRPr="001318A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1318A6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lastRenderedPageBreak/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>1</w:t>
            </w:r>
            <w:r w:rsidRPr="001318A6">
              <w:rPr>
                <w:rFonts w:ascii="바탕체" w:eastAsia="바탕체" w:hAnsi="바탕체" w:hint="eastAsia"/>
              </w:rPr>
              <w:t xml:space="preserve"> 작업</w:t>
            </w:r>
          </w:p>
        </w:tc>
      </w:tr>
      <w:tr w:rsidR="003A3672" w:rsidRPr="001318A6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위해 수행할 작업을 기술함</w:t>
            </w:r>
          </w:p>
          <w:p w14:paraId="74EFBEAB" w14:textId="77777777" w:rsidR="00E1767E" w:rsidRDefault="00E1767E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7B92AE8E" w14:textId="20BC5AAF" w:rsidR="00236FD2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중요한 테스트 작업은 다음과 같다.</w:t>
            </w:r>
          </w:p>
          <w:p w14:paraId="5DA94576" w14:textId="322B2861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1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계획 수립</w:t>
            </w:r>
          </w:p>
          <w:p w14:paraId="41DA9C41" w14:textId="3E922973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2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팀 구성</w:t>
            </w:r>
          </w:p>
          <w:p w14:paraId="7AA94207" w14:textId="420DFB69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3 </w:t>
            </w:r>
            <w:r w:rsidRPr="006971BE">
              <w:rPr>
                <w:rFonts w:ascii="바탕체" w:eastAsia="바탕체" w:hAnsi="바탕체" w:hint="eastAsia"/>
                <w:sz w:val="18"/>
              </w:rPr>
              <w:t xml:space="preserve">시스템 요구사항 및 </w:t>
            </w:r>
            <w:r>
              <w:rPr>
                <w:rFonts w:ascii="바탕체" w:eastAsia="바탕체" w:hAnsi="바탕체" w:hint="eastAsia"/>
                <w:sz w:val="18"/>
              </w:rPr>
              <w:t>기능 명세</w:t>
            </w:r>
            <w:r w:rsidRPr="006971BE">
              <w:rPr>
                <w:rFonts w:ascii="바탕체" w:eastAsia="바탕체" w:hAnsi="바탕체" w:hint="eastAsia"/>
                <w:sz w:val="18"/>
              </w:rPr>
              <w:t>검토</w:t>
            </w:r>
          </w:p>
          <w:p w14:paraId="4A56ED45" w14:textId="5BAE4462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4 </w:t>
            </w:r>
            <w:r w:rsidRPr="006971BE">
              <w:rPr>
                <w:rFonts w:ascii="바탕체" w:eastAsia="바탕체" w:hAnsi="바탕체" w:hint="eastAsia"/>
                <w:sz w:val="18"/>
              </w:rPr>
              <w:t>기능별 테스트 케이스 작성 및 테스트 절차 수립</w:t>
            </w:r>
          </w:p>
          <w:p w14:paraId="03D94B1C" w14:textId="46739880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5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케이스 및 계획서에 대한 내부 리뷰 및 승인</w:t>
            </w:r>
          </w:p>
          <w:p w14:paraId="422318E2" w14:textId="7D29C4E6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6 </w:t>
            </w:r>
            <w:r w:rsidRPr="006971BE">
              <w:rPr>
                <w:rFonts w:ascii="바탕체" w:eastAsia="바탕체" w:hAnsi="바탕체" w:hint="eastAsia"/>
                <w:sz w:val="18"/>
              </w:rPr>
              <w:t>기능 구현 완료 후 시스템 기능 테스트 수행</w:t>
            </w:r>
          </w:p>
          <w:p w14:paraId="577E7A48" w14:textId="4B40F467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7 </w:t>
            </w:r>
            <w:r w:rsidRPr="006971BE">
              <w:rPr>
                <w:rFonts w:ascii="바탕체" w:eastAsia="바탕체" w:hAnsi="바탕체" w:hint="eastAsia"/>
                <w:sz w:val="18"/>
              </w:rPr>
              <w:t>결함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6971BE">
              <w:rPr>
                <w:rFonts w:ascii="바탕체" w:eastAsia="바탕체" w:hAnsi="바탕체" w:hint="eastAsia"/>
                <w:sz w:val="18"/>
              </w:rPr>
              <w:t>발견 시 개발팀에 보고</w:t>
            </w:r>
          </w:p>
          <w:p w14:paraId="2A25F061" w14:textId="10F99234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8 </w:t>
            </w:r>
            <w:r w:rsidRPr="006971BE">
              <w:rPr>
                <w:rFonts w:ascii="바탕체" w:eastAsia="바탕체" w:hAnsi="바탕체" w:hint="eastAsia"/>
                <w:sz w:val="18"/>
              </w:rPr>
              <w:t>수정된 기능에 대해 회귀 테스트 수행</w:t>
            </w:r>
          </w:p>
          <w:p w14:paraId="0C837303" w14:textId="7F5E752E" w:rsidR="006971BE" w:rsidRPr="006971BE" w:rsidRDefault="006971BE" w:rsidP="006971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9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결과 보고서 작성</w:t>
            </w:r>
          </w:p>
          <w:p w14:paraId="2BA319E4" w14:textId="3B6AD46A" w:rsidR="003A3672" w:rsidRPr="006C1621" w:rsidRDefault="006971BE" w:rsidP="006C1621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10 </w:t>
            </w:r>
            <w:r w:rsidRPr="006971BE">
              <w:rPr>
                <w:rFonts w:ascii="바탕체" w:eastAsia="바탕체" w:hAnsi="바탕체" w:hint="eastAsia"/>
                <w:sz w:val="18"/>
              </w:rPr>
              <w:t>테스트 완료 기준 도달 시 프로젝트 배포 여부 판단</w:t>
            </w:r>
          </w:p>
        </w:tc>
      </w:tr>
      <w:tr w:rsidR="003A3672" w:rsidRPr="001318A6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2 </w:t>
            </w:r>
            <w:r w:rsidRPr="001318A6">
              <w:rPr>
                <w:rFonts w:ascii="바탕체" w:eastAsia="바탕체" w:hAnsi="바탕체" w:hint="eastAsia"/>
              </w:rPr>
              <w:t>기술 자원</w:t>
            </w:r>
          </w:p>
        </w:tc>
      </w:tr>
      <w:tr w:rsidR="003A3672" w:rsidRPr="001318A6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장비, 자동화 도구, 테스트 데이터베이스 등에 대하여 기술함</w:t>
            </w:r>
          </w:p>
          <w:p w14:paraId="6B2C0EA4" w14:textId="77777777" w:rsidR="00E1767E" w:rsidRDefault="00E1767E" w:rsidP="006C1621">
            <w:pPr>
              <w:pStyle w:val="af9"/>
              <w:spacing w:after="180" w:line="240" w:lineRule="auto"/>
              <w:ind w:leftChars="50" w:left="100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  <w:p w14:paraId="28E9A711" w14:textId="436740C1" w:rsidR="006C1621" w:rsidRDefault="006C1621" w:rsidP="006C1621">
            <w:pPr>
              <w:pStyle w:val="af9"/>
              <w:spacing w:after="180"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테스트를 위해 필요한 자원은 다음과 같다.</w:t>
            </w:r>
          </w:p>
          <w:p w14:paraId="1F062737" w14:textId="70EC925C" w:rsidR="006C1621" w:rsidRPr="006C1621" w:rsidRDefault="006C1621" w:rsidP="006C1621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Java, Spring Boot, </w:t>
            </w:r>
            <w:r w:rsidRPr="006C1621">
              <w:rPr>
                <w:rFonts w:ascii="바탕체" w:eastAsia="바탕체" w:hAnsi="바탕체"/>
                <w:sz w:val="18"/>
                <w:szCs w:val="18"/>
              </w:rPr>
              <w:t>MySQL</w:t>
            </w: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이 탑재된 테스트 서버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및</w:t>
            </w: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 테스트 클라이언트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3대 이상</w:t>
            </w: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.</w:t>
            </w:r>
          </w:p>
          <w:p w14:paraId="4A1B3D0D" w14:textId="77777777" w:rsidR="006C1621" w:rsidRPr="006C1621" w:rsidRDefault="006C1621" w:rsidP="006C1621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테스트 데이터베이스(사용자, 프로그램, 조각 정보 등).</w:t>
            </w:r>
          </w:p>
          <w:p w14:paraId="1201EDEC" w14:textId="77777777" w:rsidR="006C1621" w:rsidRPr="006C1621" w:rsidRDefault="006C1621" w:rsidP="006C1621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클라이언트 및 서버 자동화 도구(Postman, JUnit, Jest 등).</w:t>
            </w:r>
          </w:p>
          <w:p w14:paraId="3CF93E07" w14:textId="79231900" w:rsidR="003A3672" w:rsidRPr="00E1767E" w:rsidRDefault="006C1621" w:rsidP="00E1767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AI 음성 인식/요약 연동 환경(Whisper, </w:t>
            </w:r>
            <w:proofErr w:type="spellStart"/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>OpenAI</w:t>
            </w:r>
            <w:proofErr w:type="spellEnd"/>
            <w:r w:rsidRPr="006C1621">
              <w:rPr>
                <w:rFonts w:ascii="바탕체" w:eastAsia="바탕체" w:hAnsi="바탕체" w:hint="eastAsia"/>
                <w:sz w:val="18"/>
                <w:szCs w:val="18"/>
              </w:rPr>
              <w:t xml:space="preserve"> API 포함).</w:t>
            </w:r>
          </w:p>
        </w:tc>
      </w:tr>
      <w:tr w:rsidR="003A3672" w:rsidRPr="001318A6" w14:paraId="315F05A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22F00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3 </w:t>
            </w:r>
            <w:r w:rsidRPr="001318A6">
              <w:rPr>
                <w:rFonts w:ascii="바탕체" w:eastAsia="바탕체" w:hAnsi="바탕체" w:hint="eastAsia"/>
              </w:rPr>
              <w:t xml:space="preserve">책임과 권한 </w:t>
            </w:r>
            <w:r w:rsidRPr="001318A6">
              <w:rPr>
                <w:rFonts w:ascii="바탕체" w:eastAsia="바탕체" w:hAnsi="바탕체"/>
              </w:rPr>
              <w:t>(</w:t>
            </w:r>
            <w:r w:rsidRPr="001318A6">
              <w:rPr>
                <w:rFonts w:ascii="바탕체" w:eastAsia="바탕체" w:hAnsi="바탕체" w:hint="eastAsia"/>
              </w:rPr>
              <w:t>인력 자원)</w:t>
            </w:r>
          </w:p>
        </w:tc>
      </w:tr>
      <w:tr w:rsidR="003A3672" w:rsidRPr="001318A6" w14:paraId="1157F6A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5697C1D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인력 자원과 그들의 책임과 권한을 기술함</w:t>
            </w:r>
          </w:p>
          <w:p w14:paraId="460471E2" w14:textId="77777777" w:rsidR="00215D22" w:rsidRDefault="00215D2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24CA4ACB" w14:textId="77777777" w:rsidR="00215D22" w:rsidRPr="00215D22" w:rsidRDefault="00215D22" w:rsidP="00215D22">
            <w:pPr>
              <w:pStyle w:val="af9"/>
              <w:ind w:leftChars="50" w:left="100"/>
              <w:rPr>
                <w:rFonts w:ascii="바탕체" w:eastAsia="바탕체" w:hAnsi="바탕체" w:hint="eastAsia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>테스트 프로젝트를 위하여 필요한 인력은</w:t>
            </w:r>
          </w:p>
          <w:p w14:paraId="7FA40B69" w14:textId="28E25DD1" w:rsidR="00215D2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>사용자 중심 기능의 테스트를 위한 라디오 청취 경험이 있는 일반 사용자</w:t>
            </w:r>
          </w:p>
          <w:p w14:paraId="5356A7CA" w14:textId="2204CB82" w:rsidR="00215D2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>테스트 전문가</w:t>
            </w:r>
          </w:p>
          <w:p w14:paraId="3E6FD8C2" w14:textId="362E87F1" w:rsidR="00215D2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개발팀 (</w:t>
            </w:r>
            <w:r>
              <w:rPr>
                <w:rFonts w:ascii="바탕체" w:eastAsia="바탕체" w:hAnsi="바탕체"/>
                <w:sz w:val="18"/>
              </w:rPr>
              <w:t xml:space="preserve">AI,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프론트엔드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및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백엔드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>)</w:t>
            </w:r>
          </w:p>
          <w:p w14:paraId="63DB654A" w14:textId="5CF6712E" w:rsidR="00215D2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 xml:space="preserve">앞으로 이 서비스를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운영·유지보수할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프론트엔드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및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백엔드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개발자</w:t>
            </w:r>
          </w:p>
          <w:p w14:paraId="14155484" w14:textId="1A08B6E1" w:rsidR="003A3672" w:rsidRPr="00215D22" w:rsidRDefault="00215D22" w:rsidP="00215D22">
            <w:pPr>
              <w:pStyle w:val="af9"/>
              <w:numPr>
                <w:ilvl w:val="0"/>
                <w:numId w:val="36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215D22">
              <w:rPr>
                <w:rFonts w:ascii="바탕체" w:eastAsia="바탕체" w:hAnsi="바탕체" w:hint="eastAsia"/>
                <w:sz w:val="18"/>
              </w:rPr>
              <w:t xml:space="preserve">Whisper, </w:t>
            </w:r>
            <w:proofErr w:type="spellStart"/>
            <w:r w:rsidRPr="00215D22">
              <w:rPr>
                <w:rFonts w:ascii="바탕체" w:eastAsia="바탕체" w:hAnsi="바탕체" w:hint="eastAsia"/>
                <w:sz w:val="18"/>
              </w:rPr>
              <w:t>OpenAI</w:t>
            </w:r>
            <w:proofErr w:type="spellEnd"/>
            <w:r w:rsidRPr="00215D22">
              <w:rPr>
                <w:rFonts w:ascii="바탕체" w:eastAsia="바탕체" w:hAnsi="바탕체" w:hint="eastAsia"/>
                <w:sz w:val="18"/>
              </w:rPr>
              <w:t xml:space="preserve"> 기반 AI 처리 파이프라인과 데이터베이스 구조를 이해하고 있는 IT 인력</w:t>
            </w:r>
          </w:p>
        </w:tc>
      </w:tr>
      <w:tr w:rsidR="003A3672" w:rsidRPr="001318A6" w14:paraId="3E63EB0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69E9FC3" w14:textId="77777777" w:rsidR="003A3672" w:rsidRPr="001318A6" w:rsidRDefault="003A3672" w:rsidP="004840D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  <w:sz w:val="18"/>
              </w:rPr>
              <w:t>3</w:t>
            </w:r>
            <w:r w:rsidRPr="001318A6">
              <w:rPr>
                <w:rFonts w:ascii="바탕체" w:eastAsia="바탕체" w:hAnsi="바탕체" w:hint="eastAsia"/>
                <w:sz w:val="18"/>
              </w:rPr>
              <w:t>.</w:t>
            </w:r>
            <w:r w:rsidRPr="001318A6">
              <w:rPr>
                <w:rFonts w:ascii="바탕체" w:eastAsia="바탕체" w:hAnsi="바탕체"/>
                <w:sz w:val="18"/>
              </w:rPr>
              <w:t xml:space="preserve">4 </w:t>
            </w:r>
            <w:r w:rsidRPr="001318A6">
              <w:rPr>
                <w:rFonts w:ascii="바탕체" w:eastAsia="바탕체" w:hAnsi="바탕체" w:hint="eastAsia"/>
                <w:sz w:val="18"/>
              </w:rPr>
              <w:t>훈련</w:t>
            </w:r>
          </w:p>
        </w:tc>
      </w:tr>
      <w:tr w:rsidR="003A3672" w:rsidRPr="001318A6" w14:paraId="74D10B6C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A3C8107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lastRenderedPageBreak/>
              <w:t>- 테스트 프로젝트를 수행하는데 필요한 인력 자원의 훈련 계획을 명시함</w:t>
            </w:r>
          </w:p>
          <w:p w14:paraId="0CE9E285" w14:textId="77777777" w:rsidR="00F40193" w:rsidRPr="00F40193" w:rsidRDefault="00F40193" w:rsidP="00F4019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</w:rPr>
            </w:pPr>
            <w:r w:rsidRPr="00F40193">
              <w:rPr>
                <w:rFonts w:ascii="바탕체" w:eastAsia="바탕체" w:hAnsi="바탕체" w:hint="eastAsia"/>
              </w:rPr>
              <w:t>IT 인력 대상</w:t>
            </w:r>
          </w:p>
          <w:p w14:paraId="39F83CF9" w14:textId="204C0551" w:rsidR="00F40193" w:rsidRDefault="00F40193" w:rsidP="00F4019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피스캐스트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(Postman, JUnit, Jest)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, AI 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</w:t>
            </w:r>
            <w:r>
              <w:rPr>
                <w:rFonts w:hint="eastAsia"/>
              </w:rPr>
              <w:t xml:space="preserve"> </w:t>
            </w:r>
          </w:p>
          <w:p w14:paraId="0347EC42" w14:textId="77777777" w:rsidR="00F40193" w:rsidRPr="00F40193" w:rsidRDefault="00F40193" w:rsidP="00F4019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</w:rPr>
            </w:pPr>
            <w:r w:rsidRPr="00F40193">
              <w:rPr>
                <w:rFonts w:ascii="바탕체" w:eastAsia="바탕체" w:hAnsi="바탕체" w:hint="eastAsia"/>
              </w:rPr>
              <w:t>일반 사용자 대상</w:t>
            </w:r>
          </w:p>
          <w:p w14:paraId="789E87EA" w14:textId="10039D34" w:rsidR="00F40193" w:rsidRPr="00F40193" w:rsidRDefault="00F40193" w:rsidP="00F40193">
            <w:pPr>
              <w:pStyle w:val="af9"/>
              <w:numPr>
                <w:ilvl w:val="0"/>
                <w:numId w:val="37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F40193">
              <w:rPr>
                <w:rFonts w:ascii="바탕체" w:eastAsia="바탕체" w:hAnsi="바탕체" w:hint="eastAsia"/>
              </w:rPr>
              <w:t>웹 포털 기본 사용법(회원가입, 프로그램 구독, 조각 재생 등)에 대한 간단한 사용법 안내 및 테스트 시나리오 설명 진행</w:t>
            </w:r>
            <w:r w:rsidRPr="00F40193">
              <w:rPr>
                <w:rFonts w:ascii="바탕체" w:eastAsia="바탕체" w:hAnsi="바탕체"/>
                <w:sz w:val="18"/>
              </w:rPr>
              <w:t xml:space="preserve"> </w:t>
            </w:r>
          </w:p>
        </w:tc>
      </w:tr>
      <w:tr w:rsidR="003A3672" w:rsidRPr="001318A6" w14:paraId="0C87C9B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12B03256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5 </w:t>
            </w:r>
            <w:r w:rsidRPr="001318A6">
              <w:rPr>
                <w:rFonts w:ascii="바탕체" w:eastAsia="바탕체" w:hAnsi="바탕체" w:hint="eastAsia"/>
              </w:rPr>
              <w:t>일정</w:t>
            </w:r>
          </w:p>
        </w:tc>
      </w:tr>
      <w:tr w:rsidR="003A3672" w:rsidRPr="001318A6" w14:paraId="4D8FDC1F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05214FF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수행하는데 필요한 기간 및 일정 계획을 명시함</w:t>
            </w:r>
          </w:p>
          <w:p w14:paraId="6F92F8AA" w14:textId="76931B62" w:rsidR="003A3672" w:rsidRDefault="003A367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16"/>
              <w:gridCol w:w="624"/>
            </w:tblGrid>
            <w:tr w:rsidR="00000000" w14:paraId="194A730E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72D0FD71" w14:textId="77777777" w:rsidR="00F40193" w:rsidRDefault="00F40193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bCs/>
                      <w:kern w:val="0"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697D16F" w14:textId="77777777" w:rsidR="00F40193" w:rsidRDefault="00F4019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기간</w:t>
                  </w:r>
                </w:p>
              </w:tc>
            </w:tr>
            <w:tr w:rsidR="00000000" w14:paraId="4FC1742F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582CB0DC" w14:textId="77777777" w:rsidR="00F40193" w:rsidRDefault="00F40193">
                  <w:pPr>
                    <w:jc w:val="left"/>
                  </w:pPr>
                  <w:r>
                    <w:t>테스트</w:t>
                  </w:r>
                  <w:r>
                    <w:t xml:space="preserve"> </w:t>
                  </w:r>
                  <w:r>
                    <w:t>계획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케이스</w:t>
                  </w:r>
                  <w:r>
                    <w:t xml:space="preserve"> </w:t>
                  </w:r>
                  <w:r>
                    <w:t>작성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589BA6B" w14:textId="50A081C3" w:rsidR="00F40193" w:rsidRDefault="00F40193" w:rsidP="00F401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일</w:t>
                  </w:r>
                </w:p>
              </w:tc>
            </w:tr>
            <w:tr w:rsidR="00000000" w14:paraId="2B0E81BD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4B931CB2" w14:textId="77777777" w:rsidR="00F40193" w:rsidRDefault="00F40193" w:rsidP="00F40193">
                  <w:r>
                    <w:t>기능별</w:t>
                  </w:r>
                  <w:r>
                    <w:t xml:space="preserve"> </w:t>
                  </w:r>
                  <w:r>
                    <w:t>테스트</w:t>
                  </w:r>
                  <w:r>
                    <w:t xml:space="preserve"> </w:t>
                  </w:r>
                  <w:r>
                    <w:t>수행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5C0A889" w14:textId="68F9DE23" w:rsidR="00F40193" w:rsidRDefault="00CE7CDD" w:rsidP="00F401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 w:rsidR="00F40193">
                    <w:rPr>
                      <w:rFonts w:hint="eastAsia"/>
                    </w:rPr>
                    <w:t>주</w:t>
                  </w:r>
                </w:p>
              </w:tc>
            </w:tr>
            <w:tr w:rsidR="00000000" w14:paraId="71880CEF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6693EDB3" w14:textId="77777777" w:rsidR="00F40193" w:rsidRDefault="00F40193" w:rsidP="00F40193">
                  <w:r>
                    <w:t>결함</w:t>
                  </w:r>
                  <w:r>
                    <w:t xml:space="preserve"> </w:t>
                  </w:r>
                  <w:r>
                    <w:t>수정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회귀</w:t>
                  </w:r>
                  <w:r>
                    <w:t xml:space="preserve"> </w:t>
                  </w:r>
                  <w:r>
                    <w:t>테스트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412D527" w14:textId="293A29A9" w:rsidR="00F40193" w:rsidRDefault="00CE7CDD" w:rsidP="00F401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 w:rsidR="00F40193">
                    <w:rPr>
                      <w:rFonts w:hint="eastAsia"/>
                    </w:rPr>
                    <w:t>주</w:t>
                  </w:r>
                </w:p>
              </w:tc>
            </w:tr>
            <w:tr w:rsidR="00000000" w14:paraId="1432AA17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0B652FE1" w14:textId="126B671F" w:rsidR="00F40193" w:rsidRDefault="00F40193" w:rsidP="00F40193">
                  <w:r>
                    <w:t>테스트</w:t>
                  </w:r>
                  <w:r>
                    <w:t xml:space="preserve"> </w:t>
                  </w:r>
                  <w:r>
                    <w:t>완료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보고서</w:t>
                  </w:r>
                  <w:r>
                    <w:t xml:space="preserve"> </w:t>
                  </w:r>
                  <w:r w:rsidR="00CE7CDD">
                    <w:rPr>
                      <w:rFonts w:hint="eastAsia"/>
                    </w:rPr>
                    <w:t>작성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3EA7260" w14:textId="08D9363D" w:rsidR="00F40193" w:rsidRDefault="00CE7CDD" w:rsidP="00F4019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일</w:t>
                  </w:r>
                </w:p>
              </w:tc>
            </w:tr>
          </w:tbl>
          <w:p w14:paraId="4817A132" w14:textId="77777777" w:rsidR="00F40193" w:rsidRPr="001318A6" w:rsidRDefault="00F40193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3A3672" w:rsidRPr="001318A6" w14:paraId="48E4D34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FC6CC0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6 </w:t>
            </w:r>
            <w:r w:rsidRPr="001318A6">
              <w:rPr>
                <w:rFonts w:ascii="바탕체" w:eastAsia="바탕체" w:hAnsi="바탕체" w:hint="eastAsia"/>
              </w:rPr>
              <w:t>위험 요소와 비상 대처 상황</w:t>
            </w:r>
          </w:p>
        </w:tc>
      </w:tr>
      <w:tr w:rsidR="003A3672" w:rsidRPr="001318A6" w14:paraId="1DCC010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D89EFE3" w14:textId="77777777" w:rsidR="00236FD2" w:rsidRPr="001318A6" w:rsidRDefault="00236FD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1318A6">
              <w:rPr>
                <w:rFonts w:ascii="바탕체" w:eastAsia="바탕체" w:hAnsi="바탕체" w:hint="eastAsia"/>
                <w:sz w:val="18"/>
                <w:szCs w:val="18"/>
              </w:rPr>
              <w:t>- 테스트 프로젝트를 수행할 때 발생할 수 있는 위험 요소와 위험에 대한 비상 대처 상황을 명시함</w:t>
            </w:r>
          </w:p>
          <w:p w14:paraId="12219B04" w14:textId="77777777" w:rsidR="002B4A92" w:rsidRDefault="002B4A9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</w:p>
          <w:p w14:paraId="451A3F2C" w14:textId="4FFA0862" w:rsidR="002B4A92" w:rsidRPr="00BB44E5" w:rsidRDefault="002B4A92" w:rsidP="002B4A92">
            <w:pP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</w:pPr>
            <w:r w:rsidRPr="00BB44E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AI 기반 조각화</w:t>
            </w:r>
            <w:r w:rsidRPr="00BB44E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와 요약</w:t>
            </w:r>
            <w:r w:rsidRPr="00BB44E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기능의 정확도가 부족할 경우 자동 분할</w:t>
            </w:r>
            <w:r w:rsidRPr="00BB44E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및 요약의</w:t>
            </w:r>
            <w:r w:rsidRPr="00BB44E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결과만으로</w:t>
            </w:r>
            <w:r w:rsidRPr="00BB44E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는</w:t>
            </w:r>
            <w:r w:rsidRPr="00BB44E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테스트를 진행하기 어려우므로, </w:t>
            </w:r>
            <w:r w:rsidRPr="00BB44E5">
              <w:rPr>
                <w:rFonts w:ascii="바탕체" w:eastAsia="바탕체" w:hAnsi="바탕체"/>
                <w:sz w:val="18"/>
                <w:szCs w:val="18"/>
              </w:rPr>
              <w:t xml:space="preserve">조각화 알고리즘의 기준을 </w:t>
            </w:r>
            <w:r w:rsidR="001D0F74" w:rsidRPr="00BB44E5">
              <w:rPr>
                <w:rFonts w:ascii="바탕체" w:eastAsia="바탕체" w:hAnsi="바탕체" w:hint="eastAsia"/>
                <w:sz w:val="18"/>
                <w:szCs w:val="18"/>
              </w:rPr>
              <w:t>조정 및 처리에 소요되는 기간은 테스트 프로젝트 수행 기간에서 감한다.</w:t>
            </w:r>
          </w:p>
          <w:p w14:paraId="3E27F418" w14:textId="77777777" w:rsidR="002B4A92" w:rsidRPr="002B4A92" w:rsidRDefault="002B4A9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</w:tbl>
    <w:p w14:paraId="365142BD" w14:textId="0B0EE7F2" w:rsidR="003C757B" w:rsidRPr="001318A6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7" w:name="_Toc197954649"/>
      <w:r w:rsidR="00F46A8D" w:rsidRPr="001318A6">
        <w:rPr>
          <w:rFonts w:ascii="바탕체" w:eastAsia="바탕체" w:hAnsi="바탕체" w:hint="eastAsia"/>
        </w:rPr>
        <w:lastRenderedPageBreak/>
        <w:t xml:space="preserve">Test </w:t>
      </w:r>
      <w:r w:rsidR="003F1AE5" w:rsidRPr="001318A6">
        <w:rPr>
          <w:rFonts w:ascii="바탕체" w:eastAsia="바탕체" w:hAnsi="바탕체" w:hint="eastAsia"/>
        </w:rPr>
        <w:t>C</w:t>
      </w:r>
      <w:r w:rsidR="003F1AE5" w:rsidRPr="001318A6">
        <w:rPr>
          <w:rFonts w:ascii="바탕체" w:eastAsia="바탕체" w:hAnsi="바탕체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1318A6" w14:paraId="76187A32" w14:textId="77777777" w:rsidTr="00AF3A55">
        <w:tc>
          <w:tcPr>
            <w:tcW w:w="9190" w:type="dxa"/>
            <w:shd w:val="clear" w:color="auto" w:fill="D9D9D9"/>
          </w:tcPr>
          <w:p w14:paraId="667A1F87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D6BF4" w:rsidRPr="001318A6" w14:paraId="4D6AD93E" w14:textId="77777777" w:rsidTr="00AF3A55">
        <w:tc>
          <w:tcPr>
            <w:tcW w:w="9190" w:type="dxa"/>
            <w:shd w:val="clear" w:color="auto" w:fill="F2F2F2"/>
          </w:tcPr>
          <w:p w14:paraId="2414CF8B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Pr="001318A6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D6BF4" w:rsidRPr="001318A6" w14:paraId="461AF9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171CFFE2" w14:textId="77777777" w:rsidR="00236FD2" w:rsidRPr="001318A6" w:rsidRDefault="00236FD2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프로젝트의 적용 범위 및 테스트 대상에 대하여 명시함</w:t>
            </w:r>
          </w:p>
          <w:p w14:paraId="36FEFC62" w14:textId="42537CC9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6F25040E" w14:textId="092778BA" w:rsidR="003F1AE5" w:rsidRPr="001318A6" w:rsidRDefault="00E357A3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피스캐스트를</w:t>
            </w:r>
            <w:proofErr w:type="spellEnd"/>
            <w:r w:rsidR="003F1AE5" w:rsidRPr="001318A6">
              <w:rPr>
                <w:rFonts w:ascii="바탕체" w:eastAsia="바탕체" w:hAnsi="바탕체" w:hint="eastAsia"/>
                <w:sz w:val="18"/>
              </w:rPr>
              <w:t xml:space="preserve"> 대상으로 기능 테스트를 수행한다. </w:t>
            </w:r>
            <w:r>
              <w:rPr>
                <w:rFonts w:ascii="바탕체" w:eastAsia="바탕체" w:hAnsi="바탕체" w:hint="eastAsia"/>
                <w:sz w:val="18"/>
              </w:rPr>
              <w:t xml:space="preserve">현재의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피스캐스트는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방송국 3사(KBS, MBC, SBS)의 라디오 프로그램 일부를 취급하고 공급한다.</w:t>
            </w:r>
            <w:r w:rsidR="003F1AE5" w:rsidRPr="001318A6">
              <w:rPr>
                <w:rFonts w:ascii="바탕체" w:eastAsia="바탕체" w:hAnsi="바탕체" w:hint="eastAsia"/>
                <w:sz w:val="18"/>
              </w:rPr>
              <w:t xml:space="preserve"> 중요한 비즈니스 프로세스는 다음과 같다.</w:t>
            </w:r>
          </w:p>
          <w:p w14:paraId="7A197FB9" w14:textId="4DCFD319" w:rsidR="003F1AE5" w:rsidRPr="001318A6" w:rsidRDefault="00E357A3" w:rsidP="003F1AE5">
            <w:pPr>
              <w:pStyle w:val="af9"/>
              <w:numPr>
                <w:ilvl w:val="0"/>
                <w:numId w:val="25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피스캐스트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웹 포탈 회원가입/로그인</w:t>
            </w:r>
          </w:p>
          <w:p w14:paraId="3F45D8F7" w14:textId="6E1517EF" w:rsidR="003F1AE5" w:rsidRPr="001318A6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프로그램 구독</w:t>
            </w:r>
          </w:p>
          <w:p w14:paraId="754815D6" w14:textId="77777777" w:rsidR="002D6BF4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라디오 스트리밍</w:t>
            </w:r>
          </w:p>
          <w:p w14:paraId="3CCB1355" w14:textId="77777777" w:rsidR="00E357A3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조회/재생</w:t>
            </w:r>
          </w:p>
          <w:p w14:paraId="03B56209" w14:textId="77777777" w:rsidR="00E357A3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라디오 조각화</w:t>
            </w:r>
          </w:p>
          <w:p w14:paraId="75A13FD6" w14:textId="1CAE6B48" w:rsidR="00E357A3" w:rsidRPr="001318A6" w:rsidRDefault="00E357A3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프로그램 검색</w:t>
            </w:r>
          </w:p>
        </w:tc>
      </w:tr>
      <w:tr w:rsidR="003F1AE5" w:rsidRPr="001318A6" w14:paraId="50111CA6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3D79238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</w:t>
            </w:r>
            <w:r w:rsidRPr="001318A6">
              <w:rPr>
                <w:rFonts w:ascii="바탕체" w:eastAsia="바탕체" w:hAnsi="바탕체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</w:rPr>
              <w:t>상황</w:t>
            </w:r>
          </w:p>
        </w:tc>
      </w:tr>
      <w:tr w:rsidR="003F1AE5" w:rsidRPr="001318A6" w14:paraId="5D3D53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3B84EFE3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프로젝트의 수행 상황에 대하여 명시함</w:t>
            </w:r>
          </w:p>
          <w:p w14:paraId="1D7356B7" w14:textId="3FA14839" w:rsidR="00236FD2" w:rsidRPr="001318A6" w:rsidRDefault="00236FD2" w:rsidP="00E357A3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6CD25CC1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개발팀이 아닌 테스트 팀에서 테스트를 수행한다.</w:t>
            </w:r>
          </w:p>
        </w:tc>
      </w:tr>
      <w:tr w:rsidR="003F1AE5" w:rsidRPr="001318A6" w14:paraId="07DA7625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4C294FD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문서 표기법</w:t>
            </w:r>
          </w:p>
        </w:tc>
      </w:tr>
      <w:tr w:rsidR="003F1AE5" w:rsidRPr="001318A6" w14:paraId="2CFD36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2F320D0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케이스를 기술할 때 사용하는 표기법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>에 대하여 명시함</w:t>
            </w:r>
          </w:p>
          <w:p w14:paraId="13B242B4" w14:textId="5C6DAA9B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38B5AEBC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특별한 표기법을 사용하지 않음</w:t>
            </w:r>
          </w:p>
        </w:tc>
      </w:tr>
      <w:tr w:rsidR="002D6BF4" w:rsidRPr="001318A6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3F1AE5" w:rsidRPr="001318A6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1318A6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77777777" w:rsidR="002D6BF4" w:rsidRPr="001318A6" w:rsidRDefault="002D6BF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F1AE5" w:rsidRPr="001318A6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1318A6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1FD8424" w14:textId="77777777" w:rsidR="002D6BF4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요구사항 명세서에 나와 있는 시스템의 모든 기능을 테스트하여야 하며 각 기능을 테스트하기 위해 각 기능별로 테스트 케이스를 명세해야 함</w:t>
            </w:r>
          </w:p>
          <w:p w14:paraId="405C46D0" w14:textId="0DEDC2D9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4"/>
              <w:gridCol w:w="2062"/>
              <w:gridCol w:w="2063"/>
              <w:gridCol w:w="2254"/>
              <w:gridCol w:w="1871"/>
            </w:tblGrid>
            <w:tr w:rsidR="00514B88" w:rsidRPr="001318A6" w14:paraId="7F1AE362" w14:textId="77777777" w:rsidTr="00514B88">
              <w:tc>
                <w:tcPr>
                  <w:tcW w:w="614" w:type="dxa"/>
                  <w:shd w:val="clear" w:color="auto" w:fill="auto"/>
                </w:tcPr>
                <w:p w14:paraId="2F157CFE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I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d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6668F789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테스트</w:t>
                  </w: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 대상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3ED25BF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조건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BCE0E92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B11A605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예상 결과</w:t>
                  </w:r>
                </w:p>
              </w:tc>
            </w:tr>
            <w:tr w:rsidR="00514B88" w:rsidRPr="001318A6" w14:paraId="4AF63637" w14:textId="77777777" w:rsidTr="00514B88">
              <w:tc>
                <w:tcPr>
                  <w:tcW w:w="614" w:type="dxa"/>
                  <w:shd w:val="clear" w:color="auto" w:fill="auto"/>
                </w:tcPr>
                <w:p w14:paraId="4592111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FA5E41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A2C0631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35F67CB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서점의 도서 목록에 있는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소프트웨어공학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C1B3612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재고 있음</w:t>
                  </w:r>
                </w:p>
              </w:tc>
            </w:tr>
            <w:tr w:rsidR="00514B88" w:rsidRPr="001318A6" w14:paraId="4938D045" w14:textId="77777777" w:rsidTr="00514B88">
              <w:tc>
                <w:tcPr>
                  <w:tcW w:w="614" w:type="dxa"/>
                  <w:shd w:val="clear" w:color="auto" w:fill="auto"/>
                </w:tcPr>
                <w:p w14:paraId="628AC87A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139CAC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1245789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0A3EDB32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목록에 없는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proofErr w:type="spellStart"/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서프트웨어공학</w:t>
                  </w:r>
                  <w:proofErr w:type="spellEnd"/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86BC38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목록에 없는 도서임</w:t>
                  </w:r>
                </w:p>
              </w:tc>
            </w:tr>
            <w:tr w:rsidR="00514B88" w:rsidRPr="001318A6" w14:paraId="0E658416" w14:textId="77777777" w:rsidTr="00514B88">
              <w:tc>
                <w:tcPr>
                  <w:tcW w:w="614" w:type="dxa"/>
                  <w:shd w:val="clear" w:color="auto" w:fill="auto"/>
                </w:tcPr>
                <w:p w14:paraId="239ACE6F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A-3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4EE2EA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질의 기능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4080643B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구매 가능 확인 화면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89201AE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목록에 있는 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“</w:t>
                  </w:r>
                  <w:r w:rsidRPr="001318A6">
                    <w:rPr>
                      <w:rFonts w:ascii="바탕체" w:eastAsia="바탕체" w:hAnsi="바탕체" w:hint="eastAsia"/>
                      <w:b/>
                      <w:sz w:val="18"/>
                    </w:rPr>
                    <w:t>소프트웨어 테스팅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”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457264F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재고 없음</w:t>
                  </w:r>
                </w:p>
              </w:tc>
            </w:tr>
            <w:tr w:rsidR="00514B88" w:rsidRPr="001318A6" w14:paraId="543E0F27" w14:textId="77777777" w:rsidTr="00514B88">
              <w:tc>
                <w:tcPr>
                  <w:tcW w:w="614" w:type="dxa"/>
                  <w:shd w:val="clear" w:color="auto" w:fill="auto"/>
                </w:tcPr>
                <w:p w14:paraId="6788FC3C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lastRenderedPageBreak/>
                    <w:t>…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D416523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0D1B34D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27D864AB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39AC9D7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…</w:t>
                  </w:r>
                </w:p>
              </w:tc>
            </w:tr>
          </w:tbl>
          <w:p w14:paraId="6BD82109" w14:textId="77777777" w:rsidR="003A1A39" w:rsidRPr="001318A6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1318A6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3F1AE5" w:rsidRPr="001318A6">
              <w:rPr>
                <w:rFonts w:ascii="바탕체" w:eastAsia="바탕체" w:hAnsi="바탕체" w:hint="eastAsia"/>
                <w:szCs w:val="20"/>
              </w:rPr>
              <w:t>환경</w:t>
            </w:r>
          </w:p>
        </w:tc>
      </w:tr>
      <w:tr w:rsidR="003F1AE5" w:rsidRPr="001318A6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02E826AB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프로젝트를 준비, 실행하기 위해, 또는 결과를 기록하기 위해 필요한 테스트 환경을 기술함</w:t>
            </w:r>
          </w:p>
          <w:p w14:paraId="2F5F54A1" w14:textId="735254CF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773E618D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장비는 아래 나열한 것이 필요함.</w:t>
            </w:r>
          </w:p>
          <w:p w14:paraId="2F315FDA" w14:textId="77777777" w:rsidR="003F1AE5" w:rsidRPr="001318A6" w:rsidRDefault="003F1AE5" w:rsidP="003A1A39">
            <w:pPr>
              <w:pStyle w:val="af9"/>
              <w:numPr>
                <w:ilvl w:val="0"/>
                <w:numId w:val="2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OS, NOS, DBMS가 탑재된 테스트 서버 1, 테스트 클라이언트 3.</w:t>
            </w:r>
          </w:p>
          <w:p w14:paraId="1436EAD1" w14:textId="3B09AC59" w:rsidR="003F1AE5" w:rsidRPr="001318A6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데이터베이스</w:t>
            </w:r>
          </w:p>
          <w:p w14:paraId="19DB0562" w14:textId="77777777" w:rsidR="003F1AE5" w:rsidRPr="001318A6" w:rsidRDefault="003F1AE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클라이언트, 서버 자동화 도구</w:t>
            </w:r>
          </w:p>
        </w:tc>
      </w:tr>
      <w:tr w:rsidR="00F46A8D" w:rsidRPr="001318A6" w14:paraId="0A156325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3EB03CB3" w14:textId="77777777" w:rsidR="00F46A8D" w:rsidRPr="001318A6" w:rsidRDefault="009E5EAB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2.3 </w:t>
            </w:r>
            <w:r w:rsidR="003F1AE5" w:rsidRPr="001318A6">
              <w:rPr>
                <w:rFonts w:ascii="바탕체" w:eastAsia="바탕체" w:hAnsi="바탕체" w:hint="eastAsia"/>
              </w:rPr>
              <w:t>테스트 절차 요구사항</w:t>
            </w:r>
          </w:p>
        </w:tc>
      </w:tr>
      <w:tr w:rsidR="00F46A8D" w:rsidRPr="001318A6" w14:paraId="6BEE5DF1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71892AD3" w14:textId="77777777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 테스트 케이스를 실행하기 위해 테스트 절차에 대한 제약 사항을 기술함. (예를 들어, 선행 조건, 후행 조건 또는 처리 등을 기술함)</w:t>
            </w:r>
          </w:p>
          <w:p w14:paraId="57FE2991" w14:textId="6B80C2AF" w:rsidR="00236FD2" w:rsidRPr="001318A6" w:rsidRDefault="00236FD2" w:rsidP="00D4467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4C8D832E" w14:textId="77777777" w:rsidR="00F46A8D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데이터베이스가 이미 구축되어 있어야 함.</w:t>
            </w:r>
          </w:p>
        </w:tc>
      </w:tr>
    </w:tbl>
    <w:p w14:paraId="3296C569" w14:textId="77777777" w:rsidR="002D6BF4" w:rsidRDefault="002D6BF4" w:rsidP="002D6BF4">
      <w:pPr>
        <w:rPr>
          <w:rFonts w:ascii="바탕체" w:eastAsia="바탕체" w:hAnsi="바탕체"/>
        </w:rPr>
      </w:pPr>
    </w:p>
    <w:p w14:paraId="33F50659" w14:textId="77777777" w:rsidR="00042395" w:rsidRDefault="00042395" w:rsidP="002D6BF4">
      <w:pPr>
        <w:rPr>
          <w:rFonts w:ascii="바탕체" w:eastAsia="바탕체" w:hAnsi="바탕체" w:hint="eastAsia"/>
        </w:rPr>
      </w:pPr>
    </w:p>
    <w:p w14:paraId="306C019E" w14:textId="3945E3DD" w:rsidR="00042395" w:rsidRPr="00982E39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982E39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428AF0A4" w:rsidR="00042395" w:rsidRPr="00D44678" w:rsidRDefault="00D44678" w:rsidP="0071182D">
            <w:pPr>
              <w:rPr>
                <w:rFonts w:ascii="바탕체" w:eastAsia="바탕체" w:hAnsi="바탕체"/>
                <w:szCs w:val="20"/>
              </w:rPr>
            </w:pPr>
            <w:r w:rsidRPr="00D44678">
              <w:rPr>
                <w:rFonts w:ascii="바탕체" w:eastAsia="바탕체" w:hAnsi="바탕체" w:hint="eastAsia"/>
                <w:szCs w:val="20"/>
              </w:rPr>
              <w:t>GPT-4o</w:t>
            </w:r>
          </w:p>
        </w:tc>
      </w:tr>
      <w:tr w:rsidR="00042395" w:rsidRPr="00982E39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759DB928" w:rsidR="00042395" w:rsidRPr="00D44678" w:rsidRDefault="00D44678" w:rsidP="0071182D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초안 작성</w:t>
            </w:r>
          </w:p>
        </w:tc>
      </w:tr>
      <w:tr w:rsidR="00042395" w:rsidRPr="00982E39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7FA0895" w14:textId="23D82D10" w:rsidR="00042395" w:rsidRPr="00D44678" w:rsidRDefault="00D44678" w:rsidP="00042395">
            <w:pPr>
              <w:numPr>
                <w:ilvl w:val="0"/>
                <w:numId w:val="29"/>
              </w:num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테스트할 요소가 다음과 같을 때 테스트되지 않을 요소로 뭐가 있을까?</w:t>
            </w:r>
          </w:p>
        </w:tc>
      </w:tr>
      <w:tr w:rsidR="00042395" w:rsidRPr="00982E39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37FF2C00" w:rsidR="00042395" w:rsidRPr="00D44678" w:rsidRDefault="00D44678" w:rsidP="00D44678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2.3 테스트되지 않을 요소</w:t>
            </w:r>
            <w:r w:rsidR="00042395" w:rsidRPr="00D44678">
              <w:rPr>
                <w:rFonts w:ascii="바탕체" w:eastAsia="바탕체" w:hAnsi="바탕체"/>
              </w:rPr>
              <w:t xml:space="preserve"> (p.</w:t>
            </w:r>
            <w:r w:rsidRPr="00D44678">
              <w:rPr>
                <w:rFonts w:ascii="바탕체" w:eastAsia="바탕체" w:hAnsi="바탕체" w:hint="eastAsia"/>
              </w:rPr>
              <w:t>5</w:t>
            </w:r>
            <w:r w:rsidR="00042395" w:rsidRPr="00D44678">
              <w:rPr>
                <w:rFonts w:ascii="바탕체" w:eastAsia="바탕체" w:hAnsi="바탕체"/>
              </w:rPr>
              <w:t>)</w:t>
            </w:r>
          </w:p>
        </w:tc>
      </w:tr>
      <w:tr w:rsidR="00042395" w:rsidRPr="00982E39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63A288DB" w:rsidR="00042395" w:rsidRPr="00D44678" w:rsidRDefault="00042395" w:rsidP="0071182D">
            <w:pPr>
              <w:rPr>
                <w:rFonts w:ascii="바탕체" w:eastAsia="바탕체" w:hAnsi="바탕체"/>
              </w:rPr>
            </w:pPr>
            <w:r w:rsidRPr="00D44678">
              <w:rPr>
                <w:rFonts w:ascii="바탕체" w:eastAsia="바탕체" w:hAnsi="바탕체" w:hint="eastAsia"/>
              </w:rPr>
              <w:t>있음(</w:t>
            </w:r>
            <w:r w:rsidR="00D44678" w:rsidRPr="00D44678">
              <w:rPr>
                <w:rFonts w:ascii="바탕체" w:eastAsia="바탕체" w:hAnsi="바탕체" w:hint="eastAsia"/>
              </w:rPr>
              <w:t>적절한 요소 선택</w:t>
            </w:r>
            <w:r w:rsidRPr="00D44678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7F3F09E8" w14:textId="77777777" w:rsidR="00042395" w:rsidRPr="00042395" w:rsidRDefault="00042395" w:rsidP="002D6BF4">
      <w:pPr>
        <w:rPr>
          <w:rFonts w:ascii="바탕체" w:eastAsia="바탕체" w:hAnsi="바탕체"/>
        </w:rPr>
      </w:pPr>
    </w:p>
    <w:sectPr w:rsidR="00042395" w:rsidRPr="00042395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19F1" w14:textId="77777777" w:rsidR="0017766B" w:rsidRDefault="0017766B">
      <w:r>
        <w:separator/>
      </w:r>
    </w:p>
  </w:endnote>
  <w:endnote w:type="continuationSeparator" w:id="0">
    <w:p w14:paraId="7367749A" w14:textId="77777777" w:rsidR="0017766B" w:rsidRDefault="0017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AFB3" w14:textId="77777777" w:rsidR="0017766B" w:rsidRDefault="0017766B">
      <w:r>
        <w:separator/>
      </w:r>
    </w:p>
  </w:footnote>
  <w:footnote w:type="continuationSeparator" w:id="0">
    <w:p w14:paraId="2409AFC1" w14:textId="77777777" w:rsidR="0017766B" w:rsidRDefault="0017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46FE3"/>
    <w:multiLevelType w:val="hybridMultilevel"/>
    <w:tmpl w:val="54745DD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35A34"/>
    <w:multiLevelType w:val="multilevel"/>
    <w:tmpl w:val="7CA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725E4"/>
    <w:multiLevelType w:val="hybridMultilevel"/>
    <w:tmpl w:val="BE5E95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6E028E"/>
    <w:multiLevelType w:val="hybridMultilevel"/>
    <w:tmpl w:val="66149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E2723"/>
    <w:multiLevelType w:val="hybridMultilevel"/>
    <w:tmpl w:val="3EC205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64705610"/>
    <w:multiLevelType w:val="hybridMultilevel"/>
    <w:tmpl w:val="E57202FE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7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4"/>
  </w:num>
  <w:num w:numId="2" w16cid:durableId="192502135">
    <w:abstractNumId w:val="25"/>
  </w:num>
  <w:num w:numId="3" w16cid:durableId="1004549273">
    <w:abstractNumId w:val="23"/>
  </w:num>
  <w:num w:numId="4" w16cid:durableId="1535995914">
    <w:abstractNumId w:val="31"/>
  </w:num>
  <w:num w:numId="5" w16cid:durableId="92395838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11"/>
  </w:num>
  <w:num w:numId="30" w16cid:durableId="519471080">
    <w:abstractNumId w:val="16"/>
  </w:num>
  <w:num w:numId="31" w16cid:durableId="178206554">
    <w:abstractNumId w:val="22"/>
  </w:num>
  <w:num w:numId="32" w16cid:durableId="1967005010">
    <w:abstractNumId w:val="1"/>
  </w:num>
  <w:num w:numId="33" w16cid:durableId="2026125206">
    <w:abstractNumId w:val="17"/>
  </w:num>
  <w:num w:numId="34" w16cid:durableId="1859848766">
    <w:abstractNumId w:val="13"/>
  </w:num>
  <w:num w:numId="35" w16cid:durableId="353698142">
    <w:abstractNumId w:val="15"/>
  </w:num>
  <w:num w:numId="36" w16cid:durableId="946231374">
    <w:abstractNumId w:val="26"/>
  </w:num>
  <w:num w:numId="37" w16cid:durableId="989290056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2395"/>
    <w:rsid w:val="00045FD2"/>
    <w:rsid w:val="000659A9"/>
    <w:rsid w:val="00081355"/>
    <w:rsid w:val="000A0962"/>
    <w:rsid w:val="000B2EA4"/>
    <w:rsid w:val="000F609E"/>
    <w:rsid w:val="000F77AE"/>
    <w:rsid w:val="00101807"/>
    <w:rsid w:val="00102ED9"/>
    <w:rsid w:val="001156B5"/>
    <w:rsid w:val="001318A6"/>
    <w:rsid w:val="001347E5"/>
    <w:rsid w:val="0015265C"/>
    <w:rsid w:val="00161BB0"/>
    <w:rsid w:val="0016423A"/>
    <w:rsid w:val="0017766B"/>
    <w:rsid w:val="001800D8"/>
    <w:rsid w:val="001A0925"/>
    <w:rsid w:val="001B1EE6"/>
    <w:rsid w:val="001C1D16"/>
    <w:rsid w:val="001C25B6"/>
    <w:rsid w:val="001C6CAE"/>
    <w:rsid w:val="001D0F74"/>
    <w:rsid w:val="001E19BE"/>
    <w:rsid w:val="001F35D5"/>
    <w:rsid w:val="002101FE"/>
    <w:rsid w:val="00215D22"/>
    <w:rsid w:val="002169B3"/>
    <w:rsid w:val="0022089C"/>
    <w:rsid w:val="00231E49"/>
    <w:rsid w:val="00236FD2"/>
    <w:rsid w:val="00260607"/>
    <w:rsid w:val="00264833"/>
    <w:rsid w:val="00274A97"/>
    <w:rsid w:val="00274DD4"/>
    <w:rsid w:val="00292EC9"/>
    <w:rsid w:val="002A79BA"/>
    <w:rsid w:val="002A7CD5"/>
    <w:rsid w:val="002B4A92"/>
    <w:rsid w:val="002B5DB2"/>
    <w:rsid w:val="002D00E7"/>
    <w:rsid w:val="002D6BF4"/>
    <w:rsid w:val="002F39C6"/>
    <w:rsid w:val="00301672"/>
    <w:rsid w:val="003032B5"/>
    <w:rsid w:val="00332AC9"/>
    <w:rsid w:val="00337D9E"/>
    <w:rsid w:val="00362DBE"/>
    <w:rsid w:val="00377264"/>
    <w:rsid w:val="003777DE"/>
    <w:rsid w:val="0038133B"/>
    <w:rsid w:val="00393941"/>
    <w:rsid w:val="003A1A39"/>
    <w:rsid w:val="003A3672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168B6"/>
    <w:rsid w:val="00426862"/>
    <w:rsid w:val="00441CE4"/>
    <w:rsid w:val="0044728D"/>
    <w:rsid w:val="00467738"/>
    <w:rsid w:val="004840D7"/>
    <w:rsid w:val="00494E7D"/>
    <w:rsid w:val="004A2629"/>
    <w:rsid w:val="004B0675"/>
    <w:rsid w:val="004D45DE"/>
    <w:rsid w:val="004D7595"/>
    <w:rsid w:val="004E6BBA"/>
    <w:rsid w:val="004F24BB"/>
    <w:rsid w:val="005103A8"/>
    <w:rsid w:val="00514B88"/>
    <w:rsid w:val="00533ACB"/>
    <w:rsid w:val="00544DD6"/>
    <w:rsid w:val="00547AC5"/>
    <w:rsid w:val="00551AE4"/>
    <w:rsid w:val="005521D1"/>
    <w:rsid w:val="005773C3"/>
    <w:rsid w:val="00580E51"/>
    <w:rsid w:val="005908A8"/>
    <w:rsid w:val="0059471D"/>
    <w:rsid w:val="005B5947"/>
    <w:rsid w:val="005D3D6D"/>
    <w:rsid w:val="005E0F0B"/>
    <w:rsid w:val="005E5305"/>
    <w:rsid w:val="005E6947"/>
    <w:rsid w:val="0060030F"/>
    <w:rsid w:val="0060325D"/>
    <w:rsid w:val="0060431C"/>
    <w:rsid w:val="00615A56"/>
    <w:rsid w:val="006243B4"/>
    <w:rsid w:val="00624AC6"/>
    <w:rsid w:val="0064583D"/>
    <w:rsid w:val="00655BAD"/>
    <w:rsid w:val="00662131"/>
    <w:rsid w:val="006661E4"/>
    <w:rsid w:val="00673797"/>
    <w:rsid w:val="00683514"/>
    <w:rsid w:val="006935C2"/>
    <w:rsid w:val="006971BE"/>
    <w:rsid w:val="006B1C3A"/>
    <w:rsid w:val="006C1621"/>
    <w:rsid w:val="006C7B6A"/>
    <w:rsid w:val="006D5CF6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306E9"/>
    <w:rsid w:val="00833E8A"/>
    <w:rsid w:val="008417B2"/>
    <w:rsid w:val="00843E4E"/>
    <w:rsid w:val="00870EAC"/>
    <w:rsid w:val="008A32D1"/>
    <w:rsid w:val="008B2E08"/>
    <w:rsid w:val="008B3156"/>
    <w:rsid w:val="008B69F4"/>
    <w:rsid w:val="008C102A"/>
    <w:rsid w:val="008C6007"/>
    <w:rsid w:val="008D354C"/>
    <w:rsid w:val="0093217A"/>
    <w:rsid w:val="009351F3"/>
    <w:rsid w:val="00945DFE"/>
    <w:rsid w:val="00964649"/>
    <w:rsid w:val="009721AC"/>
    <w:rsid w:val="00976D79"/>
    <w:rsid w:val="009E2ECB"/>
    <w:rsid w:val="009E5EAB"/>
    <w:rsid w:val="00A00849"/>
    <w:rsid w:val="00A02CBF"/>
    <w:rsid w:val="00A02D76"/>
    <w:rsid w:val="00A148C1"/>
    <w:rsid w:val="00A23BF8"/>
    <w:rsid w:val="00A3341E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51AE3"/>
    <w:rsid w:val="00BB44E5"/>
    <w:rsid w:val="00BE62ED"/>
    <w:rsid w:val="00C17D00"/>
    <w:rsid w:val="00C22973"/>
    <w:rsid w:val="00C24092"/>
    <w:rsid w:val="00C304C7"/>
    <w:rsid w:val="00C4574B"/>
    <w:rsid w:val="00C461B6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D4956"/>
    <w:rsid w:val="00CE7CDD"/>
    <w:rsid w:val="00CF0982"/>
    <w:rsid w:val="00CF2DB6"/>
    <w:rsid w:val="00D360E8"/>
    <w:rsid w:val="00D44678"/>
    <w:rsid w:val="00D65AF2"/>
    <w:rsid w:val="00E11E5B"/>
    <w:rsid w:val="00E1767E"/>
    <w:rsid w:val="00E357A3"/>
    <w:rsid w:val="00E4279F"/>
    <w:rsid w:val="00E47D4C"/>
    <w:rsid w:val="00E53004"/>
    <w:rsid w:val="00E53C6F"/>
    <w:rsid w:val="00E82099"/>
    <w:rsid w:val="00E831E7"/>
    <w:rsid w:val="00E85C2D"/>
    <w:rsid w:val="00E86A13"/>
    <w:rsid w:val="00E96850"/>
    <w:rsid w:val="00EA133B"/>
    <w:rsid w:val="00EA5870"/>
    <w:rsid w:val="00EB4861"/>
    <w:rsid w:val="00EB652C"/>
    <w:rsid w:val="00EC248F"/>
    <w:rsid w:val="00EC4CBD"/>
    <w:rsid w:val="00EC53D5"/>
    <w:rsid w:val="00EC5CF7"/>
    <w:rsid w:val="00F0187D"/>
    <w:rsid w:val="00F03DEA"/>
    <w:rsid w:val="00F102EC"/>
    <w:rsid w:val="00F15911"/>
    <w:rsid w:val="00F218A9"/>
    <w:rsid w:val="00F32DA1"/>
    <w:rsid w:val="00F40193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Strong"/>
    <w:uiPriority w:val="22"/>
    <w:qFormat/>
    <w:rsid w:val="002B4A92"/>
    <w:rPr>
      <w:b/>
      <w:bCs/>
    </w:rPr>
  </w:style>
  <w:style w:type="character" w:styleId="afb">
    <w:name w:val="Unresolved Mention"/>
    <w:uiPriority w:val="99"/>
    <w:semiHidden/>
    <w:unhideWhenUsed/>
    <w:rsid w:val="00393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9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4650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전규리</cp:lastModifiedBy>
  <cp:revision>3</cp:revision>
  <cp:lastPrinted>2025-05-16T04:41:00Z</cp:lastPrinted>
  <dcterms:created xsi:type="dcterms:W3CDTF">2025-05-16T04:41:00Z</dcterms:created>
  <dcterms:modified xsi:type="dcterms:W3CDTF">2025-05-16T04:42:00Z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